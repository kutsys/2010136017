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D0A" w:rsidRDefault="007546A8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26462C81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82006C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F7D0A" w:rsidRDefault="00FF7D0A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2006C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FF7D0A" w:rsidRDefault="007546A8" w:rsidP="0082006C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C569E31BA8B7490D9CD8D9DB856305A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시</w:t>
                                          </w:r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스템</w:t>
                                          </w:r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프</w:t>
                                          </w:r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로그래</w:t>
                                          </w:r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밍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82006C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F7D0A" w:rsidRDefault="00FF7D0A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2006C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FF7D0A" w:rsidRDefault="007546A8" w:rsidP="0082006C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0211DE8778C64E53A41DF90594FFA15F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2006C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 xml:space="preserve">.bashrc </w:t>
                                          </w:r>
                                          <w:r w:rsidR="0082006C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분</w:t>
                                          </w:r>
                                          <w:r w:rsidR="0082006C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석</w:t>
                                          </w:r>
                                          <w:r w:rsidR="0082006C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, prompt </w:t>
                                          </w:r>
                                          <w:r w:rsidR="0082006C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변</w:t>
                                          </w:r>
                                          <w:r w:rsidR="0082006C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경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FF7D0A" w:rsidRDefault="00FF7D0A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82006C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F7D0A" w:rsidRDefault="00FF7D0A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2006C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FF7D0A" w:rsidRDefault="007546A8" w:rsidP="0082006C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C569E31BA8B7490D9CD8D9DB856305A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006C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시</w:t>
                                    </w:r>
                                    <w:r w:rsidR="0082006C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스템</w:t>
                                    </w:r>
                                    <w:r w:rsidR="0082006C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82006C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프</w:t>
                                    </w:r>
                                    <w:r w:rsidR="0082006C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로그래</w:t>
                                    </w:r>
                                    <w:r w:rsidR="0082006C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밍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82006C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F7D0A" w:rsidRDefault="00FF7D0A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2006C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FF7D0A" w:rsidRDefault="007546A8" w:rsidP="0082006C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0211DE8778C64E53A41DF90594FFA15F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006C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.bashrc </w:t>
                                    </w:r>
                                    <w:r w:rsidR="0082006C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분</w:t>
                                    </w:r>
                                    <w:r w:rsidR="0082006C">
                                      <w:rPr>
                                        <w:sz w:val="36"/>
                                        <w:szCs w:val="36"/>
                                      </w:rPr>
                                      <w:t>석</w:t>
                                    </w:r>
                                    <w:r w:rsidR="0082006C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, prompt </w:t>
                                    </w:r>
                                    <w:r w:rsidR="0082006C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변</w:t>
                                    </w:r>
                                    <w:r w:rsidR="0082006C">
                                      <w:rPr>
                                        <w:sz w:val="36"/>
                                        <w:szCs w:val="36"/>
                                      </w:rPr>
                                      <w:t>경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FF7D0A" w:rsidRDefault="00FF7D0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FF7D0A" w:rsidRDefault="007546A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2006C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1</w:t>
                                    </w:r>
                                    <w:r w:rsidR="0082006C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분반</w:t>
                                    </w:r>
                                  </w:sdtContent>
                                </w:sdt>
                              </w:p>
                              <w:p w:rsidR="00FF7D0A" w:rsidRDefault="00FF7D0A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FF7D0A" w:rsidRDefault="007546A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2006C">
                                      <w:t>2010136017</w:t>
                                    </w:r>
                                  </w:sdtContent>
                                </w:sdt>
                              </w:p>
                              <w:p w:rsidR="00FF7D0A" w:rsidRDefault="0082006C">
                                <w:pPr>
                                  <w:pStyle w:val="af0"/>
                                  <w:spacing w:line="276" w:lineRule="auto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김</w:t>
                                </w:r>
                                <w:r>
                                  <w:t>덕균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FF7D0A" w:rsidRDefault="007546A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2006C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1</w:t>
                              </w:r>
                              <w:r w:rsidR="0082006C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분반</w:t>
                              </w:r>
                            </w:sdtContent>
                          </w:sdt>
                        </w:p>
                        <w:p w:rsidR="00FF7D0A" w:rsidRDefault="00FF7D0A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FF7D0A" w:rsidRDefault="007546A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2006C">
                                <w:t>2010136017</w:t>
                              </w:r>
                            </w:sdtContent>
                          </w:sdt>
                        </w:p>
                        <w:p w:rsidR="00FF7D0A" w:rsidRDefault="0082006C">
                          <w:pPr>
                            <w:pStyle w:val="af0"/>
                            <w:spacing w:line="276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김</w:t>
                          </w:r>
                          <w:r>
                            <w:t>덕균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sdtContent>
      </w:sdt>
    </w:p>
    <w:p w:rsidR="00FF7D0A" w:rsidRDefault="007546A8">
      <w:pPr>
        <w:pStyle w:val="a4"/>
        <w:rPr>
          <w:smallCaps w:val="0"/>
        </w:rPr>
      </w:pPr>
      <w:sdt>
        <w:sdtPr>
          <w:rPr>
            <w:smallCaps w:val="0"/>
          </w:rPr>
          <w:alias w:val="제목"/>
          <w:tag w:val="제목"/>
          <w:id w:val="11808329"/>
          <w:placeholder>
            <w:docPart w:val="996D20522F7B425C8ACC47283893F8B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82006C">
            <w:rPr>
              <w:rFonts w:hint="eastAsia"/>
              <w:smallCaps w:val="0"/>
            </w:rPr>
            <w:t>시스템</w:t>
          </w:r>
          <w:r w:rsidR="0082006C">
            <w:rPr>
              <w:rFonts w:hint="eastAsia"/>
              <w:smallCaps w:val="0"/>
            </w:rPr>
            <w:t xml:space="preserve"> </w:t>
          </w:r>
          <w:r w:rsidR="0082006C">
            <w:rPr>
              <w:rFonts w:hint="eastAsia"/>
              <w:smallCaps w:val="0"/>
            </w:rPr>
            <w:t>프로그래밍</w:t>
          </w:r>
        </w:sdtContent>
      </w:sdt>
    </w:p>
    <w:p w:rsidR="00FF7D0A" w:rsidRDefault="007546A8">
      <w:pPr>
        <w:pStyle w:val="a5"/>
      </w:pPr>
      <w:sdt>
        <w:sdtPr>
          <w:alias w:val="부제"/>
          <w:tag w:val="부제"/>
          <w:id w:val="11808339"/>
          <w:placeholder>
            <w:docPart w:val="583D47E0222A450080778FA8E05E15B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82006C">
            <w:rPr>
              <w:rFonts w:hint="eastAsia"/>
            </w:rPr>
            <w:t xml:space="preserve">.bashrc </w:t>
          </w:r>
          <w:r w:rsidR="0082006C">
            <w:rPr>
              <w:rFonts w:hint="eastAsia"/>
            </w:rPr>
            <w:t>분석</w:t>
          </w:r>
          <w:r w:rsidR="0082006C">
            <w:rPr>
              <w:rFonts w:hint="eastAsia"/>
            </w:rPr>
            <w:t xml:space="preserve"> , prompt </w:t>
          </w:r>
          <w:r w:rsidR="0082006C">
            <w:rPr>
              <w:rFonts w:hint="eastAsia"/>
            </w:rPr>
            <w:t>변경</w:t>
          </w:r>
        </w:sdtContent>
      </w:sdt>
    </w:p>
    <w:p w:rsidR="00FF7D0A" w:rsidRDefault="0082006C" w:rsidP="0082006C">
      <w:pPr>
        <w:pStyle w:val="1"/>
        <w:rPr>
          <w:color w:val="9D3511" w:themeColor="accent1" w:themeShade="BF"/>
        </w:rPr>
      </w:pPr>
      <w:r>
        <w:rPr>
          <w:rFonts w:hint="eastAsia"/>
          <w:color w:val="9D3511" w:themeColor="accent1" w:themeShade="BF"/>
        </w:rPr>
        <w:t xml:space="preserve">.bashrc </w:t>
      </w:r>
      <w:r>
        <w:rPr>
          <w:rFonts w:hint="eastAsia"/>
          <w:color w:val="9D3511" w:themeColor="accent1" w:themeShade="BF"/>
        </w:rPr>
        <w:t>분석</w:t>
      </w:r>
    </w:p>
    <w:p w:rsidR="0082006C" w:rsidRDefault="0082006C" w:rsidP="0082006C">
      <w:pPr>
        <w:pStyle w:val="af0"/>
      </w:pPr>
      <w:r>
        <w:t># ~/.bashrc: executed by bash(1) for non-login shells.</w:t>
      </w:r>
    </w:p>
    <w:p w:rsidR="0082006C" w:rsidRDefault="0082006C" w:rsidP="0082006C">
      <w:pPr>
        <w:pStyle w:val="af0"/>
      </w:pPr>
      <w:r>
        <w:t># see /usr/share/doc/bash/examples/startup-files (in the package bash-doc)</w:t>
      </w:r>
    </w:p>
    <w:p w:rsidR="0082006C" w:rsidRDefault="0082006C" w:rsidP="0082006C">
      <w:pPr>
        <w:pStyle w:val="af0"/>
      </w:pPr>
      <w:r>
        <w:t># for examples</w:t>
      </w:r>
    </w:p>
    <w:p w:rsidR="0082006C" w:rsidRDefault="0082006C" w:rsidP="0082006C">
      <w:pPr>
        <w:pStyle w:val="af0"/>
      </w:pPr>
    </w:p>
    <w:p w:rsidR="0082006C" w:rsidRDefault="0082006C" w:rsidP="0082006C">
      <w:pPr>
        <w:pStyle w:val="af0"/>
      </w:pPr>
      <w:r>
        <w:t># If not running interactively, don't do anything</w:t>
      </w:r>
    </w:p>
    <w:p w:rsidR="0082006C" w:rsidRDefault="0082006C" w:rsidP="0082006C">
      <w:pPr>
        <w:pStyle w:val="af0"/>
      </w:pPr>
      <w:r>
        <w:t>case $- in</w:t>
      </w:r>
    </w:p>
    <w:p w:rsidR="0082006C" w:rsidRDefault="0082006C" w:rsidP="0082006C">
      <w:pPr>
        <w:pStyle w:val="af0"/>
      </w:pPr>
      <w:r>
        <w:t xml:space="preserve">    *i*) ;;</w:t>
      </w:r>
    </w:p>
    <w:p w:rsidR="0082006C" w:rsidRDefault="0082006C" w:rsidP="0082006C">
      <w:pPr>
        <w:pStyle w:val="af0"/>
      </w:pPr>
      <w:r>
        <w:t xml:space="preserve">      *) return;;</w:t>
      </w:r>
    </w:p>
    <w:p w:rsidR="0082006C" w:rsidRDefault="0082006C" w:rsidP="0082006C">
      <w:pPr>
        <w:pStyle w:val="af0"/>
      </w:pPr>
      <w:r>
        <w:t>esac</w:t>
      </w:r>
    </w:p>
    <w:p w:rsidR="0082006C" w:rsidRDefault="0082006C" w:rsidP="0082006C">
      <w:pPr>
        <w:pStyle w:val="af0"/>
        <w:rPr>
          <w:rFonts w:hint="eastAsia"/>
        </w:rPr>
      </w:pPr>
      <w:r>
        <w:rPr>
          <w:rFonts w:hint="eastAsia"/>
        </w:rPr>
        <w:t># -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들어있는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참조하여</w:t>
      </w:r>
      <w:r>
        <w:rPr>
          <w:rFonts w:hint="eastAsia"/>
        </w:rPr>
        <w:t xml:space="preserve"> </w:t>
      </w:r>
      <w:r>
        <w:rPr>
          <w:rFonts w:hint="eastAsia"/>
        </w:rPr>
        <w:t>케이스문</w:t>
      </w:r>
    </w:p>
    <w:p w:rsidR="0082006C" w:rsidRDefault="0082006C" w:rsidP="0082006C">
      <w:pPr>
        <w:pStyle w:val="af0"/>
      </w:pPr>
    </w:p>
    <w:p w:rsidR="0082006C" w:rsidRDefault="0082006C" w:rsidP="0082006C">
      <w:pPr>
        <w:pStyle w:val="af0"/>
      </w:pPr>
    </w:p>
    <w:p w:rsidR="0082006C" w:rsidRDefault="0082006C" w:rsidP="0082006C">
      <w:pPr>
        <w:pStyle w:val="af0"/>
      </w:pPr>
      <w:r>
        <w:t># don't put duplicate lines or lines starting with space in the history.</w:t>
      </w:r>
    </w:p>
    <w:p w:rsidR="0082006C" w:rsidRDefault="0082006C" w:rsidP="0082006C">
      <w:pPr>
        <w:pStyle w:val="af0"/>
      </w:pPr>
      <w:r>
        <w:t># See bash(1) for more options</w:t>
      </w:r>
    </w:p>
    <w:p w:rsidR="0082006C" w:rsidRDefault="0082006C" w:rsidP="0082006C">
      <w:pPr>
        <w:pStyle w:val="af0"/>
      </w:pPr>
      <w:r>
        <w:t>HISTCONTROL=ignoreboth</w:t>
      </w:r>
    </w:p>
    <w:p w:rsidR="0082006C" w:rsidRDefault="0082006C" w:rsidP="0082006C">
      <w:pPr>
        <w:pStyle w:val="af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대입</w:t>
      </w:r>
    </w:p>
    <w:p w:rsidR="0082006C" w:rsidRDefault="0082006C" w:rsidP="0082006C">
      <w:pPr>
        <w:pStyle w:val="af0"/>
      </w:pPr>
    </w:p>
    <w:p w:rsidR="0082006C" w:rsidRDefault="0082006C" w:rsidP="0082006C">
      <w:pPr>
        <w:pStyle w:val="af0"/>
      </w:pPr>
      <w:r>
        <w:t># append to the history file, don't overwrite it</w:t>
      </w:r>
    </w:p>
    <w:p w:rsidR="0082006C" w:rsidRDefault="0082006C" w:rsidP="0082006C">
      <w:pPr>
        <w:pStyle w:val="af0"/>
      </w:pPr>
      <w:r>
        <w:t>shopt -s histappend</w:t>
      </w:r>
    </w:p>
    <w:p w:rsidR="0082006C" w:rsidRDefault="0082006C" w:rsidP="0082006C">
      <w:pPr>
        <w:pStyle w:val="af0"/>
        <w:rPr>
          <w:rFonts w:hint="eastAsia"/>
        </w:rPr>
      </w:pPr>
      <w:r>
        <w:rPr>
          <w:rFonts w:hint="eastAsia"/>
        </w:rPr>
        <w:t># shopt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프로그램에</w:t>
      </w:r>
      <w:r>
        <w:rPr>
          <w:rFonts w:hint="eastAsia"/>
        </w:rPr>
        <w:t xml:space="preserve"> -s histappend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:rsidR="0082006C" w:rsidRDefault="0082006C" w:rsidP="0082006C">
      <w:pPr>
        <w:pStyle w:val="af0"/>
        <w:rPr>
          <w:rFonts w:hint="eastAsia"/>
        </w:rPr>
      </w:pPr>
      <w:r>
        <w:rPr>
          <w:rFonts w:hint="eastAsia"/>
        </w:rPr>
        <w:t xml:space="preserve"># shell options 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프로그램으로</w:t>
      </w:r>
      <w:r>
        <w:rPr>
          <w:rFonts w:hint="eastAsia"/>
        </w:rPr>
        <w:t xml:space="preserve"> </w:t>
      </w:r>
      <w:r>
        <w:rPr>
          <w:rFonts w:hint="eastAsia"/>
        </w:rPr>
        <w:t>쉘에</w:t>
      </w:r>
      <w:r>
        <w:rPr>
          <w:rFonts w:hint="eastAsia"/>
        </w:rPr>
        <w:t xml:space="preserve"> histappend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적용하는구문</w:t>
      </w:r>
    </w:p>
    <w:p w:rsidR="0082006C" w:rsidRDefault="0082006C" w:rsidP="0082006C">
      <w:pPr>
        <w:pStyle w:val="af0"/>
        <w:rPr>
          <w:rFonts w:hint="eastAsia"/>
        </w:rPr>
      </w:pPr>
      <w:r>
        <w:rPr>
          <w:rFonts w:hint="eastAsia"/>
        </w:rPr>
        <w:t xml:space="preserve"># histappend </w:t>
      </w:r>
      <w:r>
        <w:rPr>
          <w:rFonts w:hint="eastAsia"/>
        </w:rPr>
        <w:t>는</w:t>
      </w:r>
      <w:r>
        <w:rPr>
          <w:rFonts w:hint="eastAsia"/>
        </w:rPr>
        <w:t xml:space="preserve"> command history </w:t>
      </w:r>
      <w:r>
        <w:rPr>
          <w:rFonts w:hint="eastAsia"/>
        </w:rPr>
        <w:t>적용하는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</w:p>
    <w:p w:rsidR="0082006C" w:rsidRDefault="0082006C" w:rsidP="0082006C">
      <w:pPr>
        <w:pStyle w:val="af0"/>
      </w:pPr>
    </w:p>
    <w:p w:rsidR="0082006C" w:rsidRDefault="0082006C" w:rsidP="0082006C">
      <w:pPr>
        <w:pStyle w:val="af0"/>
      </w:pPr>
      <w:r>
        <w:t># for setting history length see HISTSIZE and HISTFILESIZE in bash(1)</w:t>
      </w:r>
    </w:p>
    <w:p w:rsidR="0082006C" w:rsidRDefault="0082006C" w:rsidP="0082006C">
      <w:pPr>
        <w:pStyle w:val="af0"/>
      </w:pPr>
      <w:r>
        <w:t>HISTSIZE=1000</w:t>
      </w:r>
    </w:p>
    <w:p w:rsidR="0082006C" w:rsidRDefault="0082006C" w:rsidP="0082006C">
      <w:pPr>
        <w:pStyle w:val="af0"/>
      </w:pPr>
      <w:r>
        <w:t>HISTFILESIZE=2000</w:t>
      </w:r>
    </w:p>
    <w:p w:rsidR="0082006C" w:rsidRDefault="0082006C" w:rsidP="0082006C">
      <w:pPr>
        <w:pStyle w:val="af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대입</w:t>
      </w:r>
    </w:p>
    <w:p w:rsidR="0082006C" w:rsidRDefault="0082006C" w:rsidP="0082006C">
      <w:pPr>
        <w:pStyle w:val="af0"/>
      </w:pPr>
    </w:p>
    <w:p w:rsidR="0082006C" w:rsidRDefault="0082006C" w:rsidP="0082006C">
      <w:pPr>
        <w:pStyle w:val="af0"/>
      </w:pPr>
      <w:r>
        <w:t># check the window size after each command and, if necessary,</w:t>
      </w:r>
    </w:p>
    <w:p w:rsidR="0082006C" w:rsidRDefault="0082006C" w:rsidP="0082006C">
      <w:pPr>
        <w:pStyle w:val="af0"/>
      </w:pPr>
      <w:r>
        <w:t># update the values of LINES and COLUMNS.</w:t>
      </w:r>
    </w:p>
    <w:p w:rsidR="0082006C" w:rsidRDefault="0082006C" w:rsidP="0082006C">
      <w:pPr>
        <w:pStyle w:val="af0"/>
      </w:pPr>
      <w:r>
        <w:t>shopt -s checkwinsize</w:t>
      </w:r>
    </w:p>
    <w:p w:rsidR="0082006C" w:rsidRDefault="0082006C" w:rsidP="0082006C">
      <w:pPr>
        <w:pStyle w:val="af0"/>
        <w:rPr>
          <w:rFonts w:hint="eastAsia"/>
        </w:rPr>
      </w:pPr>
      <w:r>
        <w:rPr>
          <w:rFonts w:hint="eastAsia"/>
        </w:rPr>
        <w:t xml:space="preserve"># shopt </w:t>
      </w:r>
      <w:r>
        <w:rPr>
          <w:rFonts w:hint="eastAsia"/>
        </w:rPr>
        <w:t>프로그램에</w:t>
      </w:r>
      <w:r>
        <w:rPr>
          <w:rFonts w:hint="eastAsia"/>
        </w:rPr>
        <w:t xml:space="preserve"> -s checkwinsize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:rsidR="0082006C" w:rsidRDefault="0082006C" w:rsidP="0082006C">
      <w:pPr>
        <w:pStyle w:val="af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rPr>
          <w:rFonts w:hint="eastAsia"/>
        </w:rPr>
        <w:t>윈도우사이즈를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 </w:t>
      </w:r>
      <w:r>
        <w:rPr>
          <w:rFonts w:hint="eastAsia"/>
        </w:rPr>
        <w:t>개행시켜주는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</w:p>
    <w:p w:rsidR="0082006C" w:rsidRDefault="0082006C" w:rsidP="0082006C">
      <w:pPr>
        <w:pStyle w:val="af0"/>
      </w:pPr>
    </w:p>
    <w:p w:rsidR="0082006C" w:rsidRDefault="0082006C" w:rsidP="0082006C">
      <w:pPr>
        <w:pStyle w:val="af0"/>
      </w:pPr>
      <w:r>
        <w:t># If set, the pattern "**" used in a pathname expansion context will</w:t>
      </w:r>
    </w:p>
    <w:p w:rsidR="0082006C" w:rsidRDefault="0082006C" w:rsidP="0082006C">
      <w:pPr>
        <w:pStyle w:val="af0"/>
      </w:pPr>
      <w:r>
        <w:t># match all files and zero or more directories and subdirectories.</w:t>
      </w:r>
    </w:p>
    <w:p w:rsidR="0082006C" w:rsidRDefault="0082006C" w:rsidP="0082006C">
      <w:pPr>
        <w:pStyle w:val="af0"/>
      </w:pPr>
      <w:r>
        <w:t>#shopt -s globstar</w:t>
      </w:r>
    </w:p>
    <w:p w:rsidR="0082006C" w:rsidRDefault="0082006C" w:rsidP="0082006C">
      <w:pPr>
        <w:pStyle w:val="af0"/>
      </w:pPr>
    </w:p>
    <w:p w:rsidR="0082006C" w:rsidRDefault="0082006C" w:rsidP="0082006C">
      <w:pPr>
        <w:pStyle w:val="af0"/>
      </w:pPr>
      <w:r>
        <w:t># make less more friendly for non-text input files, see lesspipe(1)</w:t>
      </w:r>
    </w:p>
    <w:p w:rsidR="0082006C" w:rsidRDefault="0082006C" w:rsidP="0082006C">
      <w:pPr>
        <w:pStyle w:val="af0"/>
      </w:pPr>
      <w:r>
        <w:t>[ -x /usr/bin/lesspipe ] &amp;&amp; eval "$(SHELL=/bin/sh lesspipe)"</w:t>
      </w:r>
    </w:p>
    <w:p w:rsidR="0082006C" w:rsidRDefault="0082006C" w:rsidP="0082006C">
      <w:pPr>
        <w:pStyle w:val="af0"/>
        <w:rPr>
          <w:rFonts w:hint="eastAsia"/>
        </w:rPr>
      </w:pPr>
      <w:r>
        <w:rPr>
          <w:rFonts w:hint="eastAsia"/>
        </w:rPr>
        <w:lastRenderedPageBreak/>
        <w:t xml:space="preserve"># /usr/bin/lesspipe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존재하고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가능하다면</w:t>
      </w:r>
    </w:p>
    <w:p w:rsidR="0082006C" w:rsidRDefault="0082006C" w:rsidP="0082006C">
      <w:pPr>
        <w:pStyle w:val="af0"/>
        <w:rPr>
          <w:rFonts w:hint="eastAsia"/>
        </w:rPr>
      </w:pPr>
      <w:r>
        <w:rPr>
          <w:rFonts w:hint="eastAsia"/>
        </w:rPr>
        <w:t xml:space="preserve"># SHELL=/bin/sh lesspipe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</w:p>
    <w:p w:rsidR="0082006C" w:rsidRDefault="0082006C" w:rsidP="0082006C">
      <w:pPr>
        <w:pStyle w:val="af0"/>
      </w:pPr>
    </w:p>
    <w:p w:rsidR="0082006C" w:rsidRDefault="0082006C" w:rsidP="0082006C">
      <w:pPr>
        <w:pStyle w:val="af0"/>
      </w:pPr>
      <w:r>
        <w:t># set variable identifying the chroot you work in (used in the prompt below)</w:t>
      </w:r>
    </w:p>
    <w:p w:rsidR="0082006C" w:rsidRDefault="0082006C" w:rsidP="0082006C">
      <w:pPr>
        <w:pStyle w:val="af0"/>
      </w:pPr>
      <w:r>
        <w:t>if [ -z "${debian_chroot:-}" ] &amp;&amp; [ -r /etc/debian_chroot ]; then</w:t>
      </w:r>
    </w:p>
    <w:p w:rsidR="0082006C" w:rsidRDefault="0082006C" w:rsidP="0082006C">
      <w:pPr>
        <w:pStyle w:val="af0"/>
      </w:pPr>
      <w:r>
        <w:t xml:space="preserve">    debian_chroot=$(cat /etc/debian_chroot)</w:t>
      </w:r>
    </w:p>
    <w:p w:rsidR="0082006C" w:rsidRDefault="0082006C" w:rsidP="0082006C">
      <w:pPr>
        <w:pStyle w:val="af0"/>
      </w:pPr>
      <w:r>
        <w:t>fi</w:t>
      </w:r>
    </w:p>
    <w:p w:rsidR="0082006C" w:rsidRDefault="0082006C" w:rsidP="0082006C">
      <w:pPr>
        <w:pStyle w:val="af0"/>
        <w:rPr>
          <w:rFonts w:hint="eastAsia"/>
        </w:rPr>
      </w:pPr>
      <w:r>
        <w:rPr>
          <w:rFonts w:hint="eastAsia"/>
        </w:rPr>
        <w:t xml:space="preserve"># debian_chroot </w:t>
      </w:r>
      <w:r>
        <w:rPr>
          <w:rFonts w:hint="eastAsia"/>
        </w:rPr>
        <w:t>문자가</w:t>
      </w:r>
      <w:r>
        <w:rPr>
          <w:rFonts w:hint="eastAsia"/>
        </w:rPr>
        <w:t xml:space="preserve"> </w:t>
      </w:r>
      <w:r>
        <w:rPr>
          <w:rFonts w:hint="eastAsia"/>
        </w:rPr>
        <w:t>비어있고</w:t>
      </w:r>
      <w:r>
        <w:rPr>
          <w:rFonts w:hint="eastAsia"/>
        </w:rPr>
        <w:t xml:space="preserve"> /etc/debian_chroot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존재하고</w:t>
      </w:r>
      <w:r>
        <w:rPr>
          <w:rFonts w:hint="eastAsia"/>
        </w:rPr>
        <w:t xml:space="preserve"> </w:t>
      </w:r>
      <w:r>
        <w:rPr>
          <w:rFonts w:hint="eastAsia"/>
        </w:rPr>
        <w:t>읽을수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</w:p>
    <w:p w:rsidR="0082006C" w:rsidRDefault="0082006C" w:rsidP="0082006C">
      <w:pPr>
        <w:pStyle w:val="af0"/>
        <w:rPr>
          <w:rFonts w:hint="eastAsia"/>
        </w:rPr>
      </w:pPr>
      <w:r>
        <w:rPr>
          <w:rFonts w:hint="eastAsia"/>
        </w:rPr>
        <w:t xml:space="preserve"># debian_chroot </w:t>
      </w:r>
      <w:r>
        <w:rPr>
          <w:rFonts w:hint="eastAsia"/>
        </w:rPr>
        <w:t>에</w:t>
      </w:r>
      <w:r>
        <w:rPr>
          <w:rFonts w:hint="eastAsia"/>
        </w:rPr>
        <w:t xml:space="preserve"> /etc/debian_chroot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대입</w:t>
      </w:r>
    </w:p>
    <w:p w:rsidR="0082006C" w:rsidRDefault="0082006C" w:rsidP="0082006C">
      <w:pPr>
        <w:pStyle w:val="af0"/>
      </w:pPr>
    </w:p>
    <w:p w:rsidR="0082006C" w:rsidRDefault="0082006C" w:rsidP="0082006C">
      <w:pPr>
        <w:pStyle w:val="af0"/>
      </w:pPr>
      <w:r>
        <w:t># set a fancy prompt (non-color, unless we know we "want" color)</w:t>
      </w:r>
    </w:p>
    <w:p w:rsidR="0082006C" w:rsidRDefault="0082006C" w:rsidP="0082006C">
      <w:pPr>
        <w:pStyle w:val="af0"/>
      </w:pPr>
      <w:r>
        <w:t>case "$TERM" in</w:t>
      </w:r>
    </w:p>
    <w:p w:rsidR="0082006C" w:rsidRDefault="0082006C" w:rsidP="0082006C">
      <w:pPr>
        <w:pStyle w:val="af0"/>
      </w:pPr>
      <w:r>
        <w:t xml:space="preserve">    xterm-color|*-256color) color_prompt=yes;;</w:t>
      </w:r>
    </w:p>
    <w:p w:rsidR="0082006C" w:rsidRDefault="0082006C" w:rsidP="0082006C">
      <w:pPr>
        <w:pStyle w:val="af0"/>
      </w:pPr>
      <w:r>
        <w:t>esac</w:t>
      </w:r>
    </w:p>
    <w:p w:rsidR="0082006C" w:rsidRDefault="0082006C" w:rsidP="0082006C">
      <w:pPr>
        <w:pStyle w:val="af0"/>
        <w:rPr>
          <w:rFonts w:hint="eastAsia"/>
        </w:rPr>
      </w:pPr>
      <w:r>
        <w:rPr>
          <w:rFonts w:hint="eastAsia"/>
        </w:rPr>
        <w:t># TERM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케이스문을</w:t>
      </w:r>
      <w:r>
        <w:rPr>
          <w:rFonts w:hint="eastAsia"/>
        </w:rPr>
        <w:t xml:space="preserve"> </w:t>
      </w:r>
      <w:r>
        <w:rPr>
          <w:rFonts w:hint="eastAsia"/>
        </w:rPr>
        <w:t>만족하면</w:t>
      </w:r>
      <w:r>
        <w:rPr>
          <w:rFonts w:hint="eastAsia"/>
        </w:rPr>
        <w:t xml:space="preserve"> color_prompt</w:t>
      </w:r>
      <w:r>
        <w:rPr>
          <w:rFonts w:hint="eastAsia"/>
        </w:rPr>
        <w:t>에</w:t>
      </w:r>
      <w:r>
        <w:rPr>
          <w:rFonts w:hint="eastAsia"/>
        </w:rPr>
        <w:t xml:space="preserve"> yes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대입</w:t>
      </w:r>
    </w:p>
    <w:p w:rsidR="0082006C" w:rsidRDefault="0082006C" w:rsidP="0082006C">
      <w:pPr>
        <w:pStyle w:val="af0"/>
      </w:pPr>
    </w:p>
    <w:p w:rsidR="0082006C" w:rsidRDefault="0082006C" w:rsidP="0082006C">
      <w:pPr>
        <w:pStyle w:val="af0"/>
      </w:pPr>
      <w:r>
        <w:t># uncomment for a colored prompt, if the terminal has the capability; turned</w:t>
      </w:r>
    </w:p>
    <w:p w:rsidR="0082006C" w:rsidRDefault="0082006C" w:rsidP="0082006C">
      <w:pPr>
        <w:pStyle w:val="af0"/>
      </w:pPr>
      <w:r>
        <w:t># off by default to not distract the user: the focus in a terminal window</w:t>
      </w:r>
    </w:p>
    <w:p w:rsidR="0082006C" w:rsidRDefault="0082006C" w:rsidP="0082006C">
      <w:pPr>
        <w:pStyle w:val="af0"/>
      </w:pPr>
      <w:r>
        <w:t># should be on the output of commands, not on the prompt</w:t>
      </w:r>
    </w:p>
    <w:p w:rsidR="0082006C" w:rsidRDefault="0082006C" w:rsidP="0082006C">
      <w:pPr>
        <w:pStyle w:val="af0"/>
      </w:pPr>
      <w:r>
        <w:t>#force_color_prompt=yes</w:t>
      </w:r>
    </w:p>
    <w:p w:rsidR="0082006C" w:rsidRDefault="0082006C" w:rsidP="0082006C">
      <w:pPr>
        <w:pStyle w:val="af0"/>
      </w:pPr>
    </w:p>
    <w:p w:rsidR="0082006C" w:rsidRDefault="0082006C" w:rsidP="0082006C">
      <w:pPr>
        <w:pStyle w:val="af0"/>
      </w:pPr>
      <w:r>
        <w:t>if [ -n "$force_color_prompt" ]; then</w:t>
      </w:r>
    </w:p>
    <w:p w:rsidR="0082006C" w:rsidRDefault="0082006C" w:rsidP="0082006C">
      <w:pPr>
        <w:pStyle w:val="af0"/>
      </w:pPr>
      <w:r>
        <w:t xml:space="preserve">    if [ -x /usr/bin/tput ] &amp;&amp; tput setaf 1 &gt;&amp;/dev/null; then</w:t>
      </w:r>
    </w:p>
    <w:p w:rsidR="0082006C" w:rsidRDefault="0082006C" w:rsidP="0082006C">
      <w:pPr>
        <w:pStyle w:val="af0"/>
      </w:pPr>
      <w:r>
        <w:tab/>
        <w:t># We have color support; assume it's compliant with Ecma-48</w:t>
      </w:r>
    </w:p>
    <w:p w:rsidR="0082006C" w:rsidRDefault="0082006C" w:rsidP="0082006C">
      <w:pPr>
        <w:pStyle w:val="af0"/>
      </w:pPr>
      <w:r>
        <w:tab/>
        <w:t># (ISO/IEC-6429). (Lack of such support is extremely rare, and such</w:t>
      </w:r>
    </w:p>
    <w:p w:rsidR="0082006C" w:rsidRDefault="0082006C" w:rsidP="0082006C">
      <w:pPr>
        <w:pStyle w:val="af0"/>
      </w:pPr>
      <w:r>
        <w:tab/>
        <w:t># a case would tend to support setf rather than setaf.)</w:t>
      </w:r>
    </w:p>
    <w:p w:rsidR="0082006C" w:rsidRDefault="0082006C" w:rsidP="0082006C">
      <w:pPr>
        <w:pStyle w:val="af0"/>
      </w:pPr>
      <w:r>
        <w:tab/>
        <w:t>color_prompt=yes</w:t>
      </w:r>
    </w:p>
    <w:p w:rsidR="0082006C" w:rsidRDefault="0082006C" w:rsidP="0082006C">
      <w:pPr>
        <w:pStyle w:val="af0"/>
      </w:pPr>
      <w:r>
        <w:t xml:space="preserve">    else</w:t>
      </w:r>
    </w:p>
    <w:p w:rsidR="0082006C" w:rsidRDefault="0082006C" w:rsidP="0082006C">
      <w:pPr>
        <w:pStyle w:val="af0"/>
      </w:pPr>
      <w:r>
        <w:tab/>
        <w:t>color_prompt=</w:t>
      </w:r>
    </w:p>
    <w:p w:rsidR="0082006C" w:rsidRDefault="0082006C" w:rsidP="0082006C">
      <w:pPr>
        <w:pStyle w:val="af0"/>
      </w:pPr>
      <w:r>
        <w:t xml:space="preserve">    fi</w:t>
      </w:r>
    </w:p>
    <w:p w:rsidR="0082006C" w:rsidRDefault="0082006C" w:rsidP="0082006C">
      <w:pPr>
        <w:pStyle w:val="af0"/>
      </w:pPr>
      <w:r>
        <w:t>fi</w:t>
      </w:r>
    </w:p>
    <w:p w:rsidR="0082006C" w:rsidRDefault="0082006C" w:rsidP="0082006C">
      <w:pPr>
        <w:pStyle w:val="af0"/>
        <w:rPr>
          <w:rFonts w:hint="eastAsia"/>
        </w:rPr>
      </w:pPr>
      <w:r>
        <w:rPr>
          <w:rFonts w:hint="eastAsia"/>
        </w:rPr>
        <w:t xml:space="preserve"># force_color_prompt </w:t>
      </w:r>
      <w:r>
        <w:rPr>
          <w:rFonts w:hint="eastAsia"/>
        </w:rPr>
        <w:t>문자열이</w:t>
      </w:r>
      <w:r>
        <w:rPr>
          <w:rFonts w:hint="eastAsia"/>
        </w:rPr>
        <w:t xml:space="preserve"> </w:t>
      </w:r>
      <w:r>
        <w:rPr>
          <w:rFonts w:hint="eastAsia"/>
        </w:rPr>
        <w:t>존재하고</w:t>
      </w:r>
    </w:p>
    <w:p w:rsidR="0082006C" w:rsidRDefault="0082006C" w:rsidP="0082006C">
      <w:pPr>
        <w:pStyle w:val="af0"/>
        <w:rPr>
          <w:rFonts w:hint="eastAsia"/>
        </w:rPr>
      </w:pPr>
      <w:r>
        <w:rPr>
          <w:rFonts w:hint="eastAsia"/>
        </w:rPr>
        <w:t xml:space="preserve"># /usr/bin/tput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존재하면서</w:t>
      </w:r>
      <w:r>
        <w:rPr>
          <w:rFonts w:hint="eastAsia"/>
        </w:rPr>
        <w:t xml:space="preserve"> </w:t>
      </w:r>
      <w:r>
        <w:rPr>
          <w:rFonts w:hint="eastAsia"/>
        </w:rPr>
        <w:t>실행가능하며</w:t>
      </w:r>
      <w:r>
        <w:rPr>
          <w:rFonts w:hint="eastAsia"/>
        </w:rPr>
        <w:t xml:space="preserve"> tput setaf 1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</w:p>
    <w:p w:rsidR="0082006C" w:rsidRDefault="0082006C" w:rsidP="0082006C">
      <w:pPr>
        <w:pStyle w:val="af0"/>
        <w:rPr>
          <w:rFonts w:hint="eastAsia"/>
        </w:rPr>
      </w:pPr>
      <w:r>
        <w:rPr>
          <w:rFonts w:hint="eastAsia"/>
        </w:rPr>
        <w:t># /dev/null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리다이렉션하는데</w:t>
      </w:r>
      <w:r>
        <w:rPr>
          <w:rFonts w:hint="eastAsia"/>
        </w:rPr>
        <w:t xml:space="preserve"> </w:t>
      </w:r>
      <w:r>
        <w:rPr>
          <w:rFonts w:hint="eastAsia"/>
        </w:rPr>
        <w:t>성공하면</w:t>
      </w:r>
      <w:r>
        <w:rPr>
          <w:rFonts w:hint="eastAsia"/>
        </w:rPr>
        <w:t xml:space="preserve"> color_prompt</w:t>
      </w:r>
      <w:r>
        <w:rPr>
          <w:rFonts w:hint="eastAsia"/>
        </w:rPr>
        <w:t>에</w:t>
      </w:r>
      <w:r>
        <w:rPr>
          <w:rFonts w:hint="eastAsia"/>
        </w:rPr>
        <w:t xml:space="preserve"> yes</w:t>
      </w:r>
      <w:r>
        <w:rPr>
          <w:rFonts w:hint="eastAsia"/>
        </w:rPr>
        <w:t>대입</w:t>
      </w:r>
    </w:p>
    <w:p w:rsidR="0082006C" w:rsidRDefault="0082006C" w:rsidP="0082006C">
      <w:pPr>
        <w:pStyle w:val="af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아니면</w:t>
      </w:r>
      <w:r>
        <w:rPr>
          <w:rFonts w:hint="eastAsia"/>
        </w:rPr>
        <w:t xml:space="preserve"> color_prompt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널</w:t>
      </w:r>
      <w:r>
        <w:rPr>
          <w:rFonts w:hint="eastAsia"/>
        </w:rPr>
        <w:t xml:space="preserve"> </w:t>
      </w:r>
      <w:r>
        <w:rPr>
          <w:rFonts w:hint="eastAsia"/>
        </w:rPr>
        <w:t>대입</w:t>
      </w:r>
      <w:r>
        <w:rPr>
          <w:rFonts w:hint="eastAsia"/>
        </w:rPr>
        <w:t>(</w:t>
      </w:r>
      <w:r>
        <w:rPr>
          <w:rFonts w:hint="eastAsia"/>
        </w:rPr>
        <w:t>비우기</w:t>
      </w:r>
      <w:r>
        <w:rPr>
          <w:rFonts w:hint="eastAsia"/>
        </w:rPr>
        <w:t>)</w:t>
      </w:r>
    </w:p>
    <w:p w:rsidR="0082006C" w:rsidRDefault="0082006C" w:rsidP="0082006C">
      <w:pPr>
        <w:pStyle w:val="af0"/>
        <w:rPr>
          <w:rFonts w:hint="eastAsia"/>
        </w:rPr>
      </w:pPr>
      <w:r>
        <w:rPr>
          <w:rFonts w:hint="eastAsia"/>
        </w:rPr>
        <w:t xml:space="preserve"># tput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색을</w:t>
      </w:r>
      <w:r>
        <w:rPr>
          <w:rFonts w:hint="eastAsia"/>
        </w:rPr>
        <w:t xml:space="preserve"> </w:t>
      </w:r>
      <w:r>
        <w:rPr>
          <w:rFonts w:hint="eastAsia"/>
        </w:rPr>
        <w:t>넣어서</w:t>
      </w:r>
      <w:r>
        <w:rPr>
          <w:rFonts w:hint="eastAsia"/>
        </w:rPr>
        <w:t xml:space="preserve"> </w:t>
      </w:r>
      <w:r>
        <w:rPr>
          <w:rFonts w:hint="eastAsia"/>
        </w:rPr>
        <w:t>출력해주는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</w:p>
    <w:p w:rsidR="0082006C" w:rsidRDefault="0082006C" w:rsidP="0082006C">
      <w:pPr>
        <w:pStyle w:val="af0"/>
      </w:pPr>
      <w:r>
        <w:t>if [ "$color_prompt" = yes ]; then</w:t>
      </w:r>
    </w:p>
    <w:p w:rsidR="0082006C" w:rsidRDefault="0082006C" w:rsidP="0082006C">
      <w:pPr>
        <w:pStyle w:val="af0"/>
      </w:pPr>
      <w:r>
        <w:t xml:space="preserve">    PS1='${debian_chroot:+($debian_chroot)}\[\033[01;32m\]\u@\h\[\033[00m\]:\[\033[01;34m\]\w\[\033[00m\]\$ '</w:t>
      </w:r>
    </w:p>
    <w:p w:rsidR="0082006C" w:rsidRDefault="0082006C" w:rsidP="0082006C">
      <w:pPr>
        <w:pStyle w:val="af0"/>
      </w:pPr>
      <w:r>
        <w:t>else</w:t>
      </w:r>
    </w:p>
    <w:p w:rsidR="0082006C" w:rsidRDefault="0082006C" w:rsidP="0082006C">
      <w:pPr>
        <w:pStyle w:val="af0"/>
      </w:pPr>
      <w:r>
        <w:t xml:space="preserve">    PS1='${debian_chroot:+($debian_chroot)}\u@\h:\w\$ '</w:t>
      </w:r>
    </w:p>
    <w:p w:rsidR="0082006C" w:rsidRDefault="0082006C" w:rsidP="0082006C">
      <w:pPr>
        <w:pStyle w:val="af0"/>
      </w:pPr>
      <w:r>
        <w:t>fi</w:t>
      </w:r>
    </w:p>
    <w:p w:rsidR="0082006C" w:rsidRDefault="0082006C" w:rsidP="0082006C">
      <w:pPr>
        <w:pStyle w:val="af0"/>
      </w:pPr>
      <w:r>
        <w:t>unset color_prompt force_color_prompt</w:t>
      </w:r>
    </w:p>
    <w:p w:rsidR="0082006C" w:rsidRDefault="0082006C" w:rsidP="0082006C">
      <w:pPr>
        <w:pStyle w:val="af0"/>
        <w:rPr>
          <w:rFonts w:hint="eastAsia"/>
        </w:rPr>
      </w:pPr>
      <w:r>
        <w:rPr>
          <w:rFonts w:hint="eastAsia"/>
        </w:rPr>
        <w:t># color_prompt</w:t>
      </w:r>
      <w:r>
        <w:rPr>
          <w:rFonts w:hint="eastAsia"/>
        </w:rPr>
        <w:t>가</w:t>
      </w:r>
      <w:r>
        <w:rPr>
          <w:rFonts w:hint="eastAsia"/>
        </w:rPr>
        <w:t xml:space="preserve"> yes</w:t>
      </w:r>
      <w:r>
        <w:rPr>
          <w:rFonts w:hint="eastAsia"/>
        </w:rPr>
        <w:t>면</w:t>
      </w:r>
    </w:p>
    <w:p w:rsidR="0082006C" w:rsidRDefault="0082006C" w:rsidP="0082006C">
      <w:pPr>
        <w:pStyle w:val="af0"/>
        <w:rPr>
          <w:rFonts w:hint="eastAsia"/>
        </w:rPr>
      </w:pPr>
      <w:r>
        <w:rPr>
          <w:rFonts w:hint="eastAsia"/>
        </w:rPr>
        <w:t># PS1(</w:t>
      </w:r>
      <w:r>
        <w:rPr>
          <w:rFonts w:hint="eastAsia"/>
        </w:rPr>
        <w:t>쉘</w:t>
      </w:r>
      <w:r>
        <w:rPr>
          <w:rFonts w:hint="eastAsia"/>
        </w:rPr>
        <w:t xml:space="preserve"> </w:t>
      </w:r>
      <w:r>
        <w:rPr>
          <w:rFonts w:hint="eastAsia"/>
        </w:rPr>
        <w:t>프롬프트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색상을</w:t>
      </w:r>
      <w:r>
        <w:rPr>
          <w:rFonts w:hint="eastAsia"/>
        </w:rPr>
        <w:t xml:space="preserve"> </w:t>
      </w:r>
      <w:r>
        <w:rPr>
          <w:rFonts w:hint="eastAsia"/>
        </w:rPr>
        <w:t>입혀서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 w:rsidR="0082006C" w:rsidRDefault="0082006C" w:rsidP="0082006C">
      <w:pPr>
        <w:pStyle w:val="af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아니라면</w:t>
      </w:r>
      <w:r>
        <w:rPr>
          <w:rFonts w:hint="eastAsia"/>
        </w:rPr>
        <w:t xml:space="preserve"> </w:t>
      </w:r>
      <w:r>
        <w:rPr>
          <w:rFonts w:hint="eastAsia"/>
        </w:rPr>
        <w:t>흰색으로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 w:rsidR="0082006C" w:rsidRDefault="0082006C" w:rsidP="0082006C">
      <w:pPr>
        <w:pStyle w:val="af0"/>
      </w:pPr>
    </w:p>
    <w:p w:rsidR="0082006C" w:rsidRDefault="0082006C" w:rsidP="0082006C">
      <w:pPr>
        <w:pStyle w:val="af0"/>
      </w:pPr>
      <w:r>
        <w:t># If this is an xterm set the title to user@host:dir</w:t>
      </w:r>
    </w:p>
    <w:p w:rsidR="0082006C" w:rsidRDefault="0082006C" w:rsidP="0082006C">
      <w:pPr>
        <w:pStyle w:val="af0"/>
      </w:pPr>
      <w:r>
        <w:t>case "$TERM" in</w:t>
      </w:r>
    </w:p>
    <w:p w:rsidR="0082006C" w:rsidRDefault="0082006C" w:rsidP="0082006C">
      <w:pPr>
        <w:pStyle w:val="af0"/>
      </w:pPr>
      <w:r>
        <w:t>xterm*|rxvt*)</w:t>
      </w:r>
    </w:p>
    <w:p w:rsidR="0082006C" w:rsidRDefault="0082006C" w:rsidP="0082006C">
      <w:pPr>
        <w:pStyle w:val="af0"/>
      </w:pPr>
      <w:r>
        <w:t xml:space="preserve">    PS1="\[\e]0;${debian_chroot:+($debian_chroot)}\u@\h: \w\a\]$PS1"</w:t>
      </w:r>
    </w:p>
    <w:p w:rsidR="0082006C" w:rsidRDefault="0082006C" w:rsidP="0082006C">
      <w:pPr>
        <w:pStyle w:val="af0"/>
      </w:pPr>
      <w:r>
        <w:t xml:space="preserve">    ;;</w:t>
      </w:r>
    </w:p>
    <w:p w:rsidR="0082006C" w:rsidRDefault="0082006C" w:rsidP="0082006C">
      <w:pPr>
        <w:pStyle w:val="af0"/>
      </w:pPr>
      <w:r>
        <w:t>*)</w:t>
      </w:r>
    </w:p>
    <w:p w:rsidR="0082006C" w:rsidRDefault="0082006C" w:rsidP="0082006C">
      <w:pPr>
        <w:pStyle w:val="af0"/>
      </w:pPr>
      <w:r>
        <w:t xml:space="preserve">    ;;</w:t>
      </w:r>
    </w:p>
    <w:p w:rsidR="0082006C" w:rsidRDefault="0082006C" w:rsidP="0082006C">
      <w:pPr>
        <w:pStyle w:val="af0"/>
      </w:pPr>
      <w:r>
        <w:t>esac</w:t>
      </w:r>
    </w:p>
    <w:p w:rsidR="0082006C" w:rsidRDefault="0082006C" w:rsidP="0082006C">
      <w:pPr>
        <w:pStyle w:val="af0"/>
        <w:rPr>
          <w:rFonts w:hint="eastAsia"/>
        </w:rPr>
      </w:pPr>
      <w:r>
        <w:rPr>
          <w:rFonts w:hint="eastAsia"/>
        </w:rPr>
        <w:t xml:space="preserve"># TERM </w:t>
      </w:r>
      <w:r>
        <w:rPr>
          <w:rFonts w:hint="eastAsia"/>
        </w:rPr>
        <w:t>변수</w:t>
      </w:r>
      <w:r>
        <w:rPr>
          <w:rFonts w:hint="eastAsia"/>
        </w:rPr>
        <w:t>(</w:t>
      </w:r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터미널이</w:t>
      </w:r>
      <w:r>
        <w:rPr>
          <w:rFonts w:hint="eastAsia"/>
        </w:rPr>
        <w:t xml:space="preserve"> xterm</w:t>
      </w:r>
      <w:r>
        <w:rPr>
          <w:rFonts w:hint="eastAsia"/>
        </w:rPr>
        <w:t>이나</w:t>
      </w:r>
      <w:r>
        <w:rPr>
          <w:rFonts w:hint="eastAsia"/>
        </w:rPr>
        <w:t xml:space="preserve"> rxvt</w:t>
      </w:r>
      <w:r>
        <w:rPr>
          <w:rFonts w:hint="eastAsia"/>
        </w:rPr>
        <w:t>면</w:t>
      </w:r>
      <w:r>
        <w:rPr>
          <w:rFonts w:hint="eastAsia"/>
        </w:rPr>
        <w:t xml:space="preserve"> </w:t>
      </w:r>
      <w:r>
        <w:rPr>
          <w:rFonts w:hint="eastAsia"/>
        </w:rPr>
        <w:t>쉘</w:t>
      </w:r>
      <w:r>
        <w:rPr>
          <w:rFonts w:hint="eastAsia"/>
        </w:rPr>
        <w:t xml:space="preserve"> </w:t>
      </w:r>
      <w:r>
        <w:rPr>
          <w:rFonts w:hint="eastAsia"/>
        </w:rPr>
        <w:t>프롬프트를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모양으로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:rsidR="0082006C" w:rsidRDefault="0082006C" w:rsidP="0082006C">
      <w:pPr>
        <w:pStyle w:val="af0"/>
      </w:pPr>
      <w:r>
        <w:t>#</w:t>
      </w:r>
    </w:p>
    <w:p w:rsidR="0082006C" w:rsidRDefault="0082006C" w:rsidP="0082006C">
      <w:pPr>
        <w:pStyle w:val="af0"/>
      </w:pPr>
    </w:p>
    <w:p w:rsidR="0082006C" w:rsidRDefault="0082006C" w:rsidP="0082006C">
      <w:pPr>
        <w:pStyle w:val="af0"/>
      </w:pPr>
      <w:r>
        <w:t># enable color support of ls and also add handy aliases</w:t>
      </w:r>
    </w:p>
    <w:p w:rsidR="0082006C" w:rsidRDefault="0082006C" w:rsidP="0082006C">
      <w:pPr>
        <w:pStyle w:val="af0"/>
      </w:pPr>
      <w:r>
        <w:t>if [ -x /usr/bin/dircolors ]; then</w:t>
      </w:r>
    </w:p>
    <w:p w:rsidR="0082006C" w:rsidRDefault="0082006C" w:rsidP="0082006C">
      <w:pPr>
        <w:pStyle w:val="af0"/>
      </w:pPr>
      <w:r>
        <w:t xml:space="preserve">    test -r ~/.dircolors &amp;&amp; eval "$(dircolors -b ~/.dircolors)" || eval "$(dircolors -b)"</w:t>
      </w:r>
    </w:p>
    <w:p w:rsidR="0082006C" w:rsidRDefault="0082006C" w:rsidP="0082006C">
      <w:pPr>
        <w:pStyle w:val="af0"/>
      </w:pPr>
      <w:r>
        <w:t xml:space="preserve">    alias ls='ls --color=auto'</w:t>
      </w:r>
    </w:p>
    <w:p w:rsidR="0082006C" w:rsidRDefault="0082006C" w:rsidP="0082006C">
      <w:pPr>
        <w:pStyle w:val="af0"/>
      </w:pPr>
      <w:r>
        <w:t xml:space="preserve">    #alias dir='dir --color=auto'</w:t>
      </w:r>
    </w:p>
    <w:p w:rsidR="0082006C" w:rsidRDefault="0082006C" w:rsidP="0082006C">
      <w:pPr>
        <w:pStyle w:val="af0"/>
      </w:pPr>
      <w:r>
        <w:t xml:space="preserve">    #alias vdir='vdir --color=auto'</w:t>
      </w:r>
    </w:p>
    <w:p w:rsidR="0082006C" w:rsidRDefault="0082006C" w:rsidP="0082006C">
      <w:pPr>
        <w:pStyle w:val="af0"/>
      </w:pPr>
    </w:p>
    <w:p w:rsidR="0082006C" w:rsidRDefault="0082006C" w:rsidP="0082006C">
      <w:pPr>
        <w:pStyle w:val="af0"/>
      </w:pPr>
      <w:r>
        <w:t xml:space="preserve">    alias grep='grep --color=auto'</w:t>
      </w:r>
    </w:p>
    <w:p w:rsidR="0082006C" w:rsidRDefault="0082006C" w:rsidP="0082006C">
      <w:pPr>
        <w:pStyle w:val="af0"/>
      </w:pPr>
      <w:r>
        <w:t xml:space="preserve">    alias fgrep='fgrep --color=auto'</w:t>
      </w:r>
    </w:p>
    <w:p w:rsidR="0082006C" w:rsidRDefault="0082006C" w:rsidP="0082006C">
      <w:pPr>
        <w:pStyle w:val="af0"/>
      </w:pPr>
      <w:r>
        <w:t xml:space="preserve">    alias egrep='egrep --color=auto'</w:t>
      </w:r>
    </w:p>
    <w:p w:rsidR="0082006C" w:rsidRDefault="0082006C" w:rsidP="0082006C">
      <w:pPr>
        <w:pStyle w:val="af0"/>
      </w:pPr>
      <w:r>
        <w:t>fi</w:t>
      </w:r>
    </w:p>
    <w:p w:rsidR="0082006C" w:rsidRDefault="0082006C" w:rsidP="0082006C">
      <w:pPr>
        <w:pStyle w:val="af0"/>
        <w:rPr>
          <w:rFonts w:hint="eastAsia"/>
        </w:rPr>
      </w:pPr>
      <w:r>
        <w:rPr>
          <w:rFonts w:hint="eastAsia"/>
        </w:rPr>
        <w:t xml:space="preserve"># /usr/bin/dircolors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실행가능하고</w:t>
      </w:r>
    </w:p>
    <w:p w:rsidR="0082006C" w:rsidRDefault="0082006C" w:rsidP="0082006C">
      <w:pPr>
        <w:pStyle w:val="af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홈파일에</w:t>
      </w:r>
      <w:r>
        <w:rPr>
          <w:rFonts w:hint="eastAsia"/>
        </w:rPr>
        <w:t xml:space="preserve"> ./dircolors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존재하면서</w:t>
      </w:r>
      <w:r>
        <w:rPr>
          <w:rFonts w:hint="eastAsia"/>
        </w:rPr>
        <w:t xml:space="preserve"> </w:t>
      </w:r>
      <w:r>
        <w:rPr>
          <w:rFonts w:hint="eastAsia"/>
        </w:rPr>
        <w:t>읽을수도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</w:p>
    <w:p w:rsidR="0082006C" w:rsidRDefault="0082006C" w:rsidP="0082006C">
      <w:pPr>
        <w:pStyle w:val="af0"/>
        <w:rPr>
          <w:rFonts w:hint="eastAsia"/>
        </w:rPr>
      </w:pPr>
      <w:r>
        <w:rPr>
          <w:rFonts w:hint="eastAsia"/>
        </w:rPr>
        <w:t xml:space="preserve"># dircolors -b ~/.dircolors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명령어가</w:t>
      </w:r>
      <w:r>
        <w:rPr>
          <w:rFonts w:hint="eastAsia"/>
        </w:rPr>
        <w:t xml:space="preserve"> </w:t>
      </w:r>
      <w:r>
        <w:rPr>
          <w:rFonts w:hint="eastAsia"/>
        </w:rPr>
        <w:t>실패하면</w:t>
      </w:r>
    </w:p>
    <w:p w:rsidR="0082006C" w:rsidRDefault="0082006C" w:rsidP="0082006C">
      <w:pPr>
        <w:pStyle w:val="af0"/>
        <w:rPr>
          <w:rFonts w:hint="eastAsia"/>
        </w:rPr>
      </w:pPr>
      <w:r>
        <w:rPr>
          <w:rFonts w:hint="eastAsia"/>
        </w:rPr>
        <w:t xml:space="preserve"># dircolors -b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:rsidR="0082006C" w:rsidRDefault="0082006C" w:rsidP="0082006C">
      <w:pPr>
        <w:pStyle w:val="af0"/>
        <w:rPr>
          <w:rFonts w:hint="eastAsia"/>
        </w:rPr>
      </w:pPr>
      <w:r>
        <w:rPr>
          <w:rFonts w:hint="eastAsia"/>
        </w:rPr>
        <w:t># ls, grep, fgrep, egrep</w:t>
      </w:r>
      <w:r>
        <w:rPr>
          <w:rFonts w:hint="eastAsia"/>
        </w:rPr>
        <w:t>에</w:t>
      </w:r>
      <w:r>
        <w:rPr>
          <w:rFonts w:hint="eastAsia"/>
        </w:rPr>
        <w:t xml:space="preserve"> alias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걸어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입력시</w:t>
      </w:r>
      <w:r>
        <w:rPr>
          <w:rFonts w:hint="eastAsia"/>
        </w:rPr>
        <w:t xml:space="preserve"> </w:t>
      </w:r>
      <w:r>
        <w:rPr>
          <w:rFonts w:hint="eastAsia"/>
        </w:rPr>
        <w:t>우측으로</w:t>
      </w:r>
      <w:r>
        <w:rPr>
          <w:rFonts w:hint="eastAsia"/>
        </w:rPr>
        <w:t xml:space="preserve"> </w:t>
      </w:r>
      <w:r>
        <w:rPr>
          <w:rFonts w:hint="eastAsia"/>
        </w:rPr>
        <w:t>치환</w:t>
      </w:r>
      <w:r>
        <w:rPr>
          <w:rFonts w:hint="eastAsia"/>
        </w:rPr>
        <w:t># ls, grep, fgrep, egrep</w:t>
      </w:r>
      <w:r>
        <w:rPr>
          <w:rFonts w:hint="eastAsia"/>
        </w:rPr>
        <w:t>에</w:t>
      </w:r>
      <w:r>
        <w:rPr>
          <w:rFonts w:hint="eastAsia"/>
        </w:rPr>
        <w:t xml:space="preserve"> alias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걸어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입력시</w:t>
      </w:r>
      <w:r>
        <w:rPr>
          <w:rFonts w:hint="eastAsia"/>
        </w:rPr>
        <w:t xml:space="preserve"> </w:t>
      </w:r>
      <w:r>
        <w:rPr>
          <w:rFonts w:hint="eastAsia"/>
        </w:rPr>
        <w:t>우측으로</w:t>
      </w:r>
      <w:r>
        <w:rPr>
          <w:rFonts w:hint="eastAsia"/>
        </w:rPr>
        <w:t xml:space="preserve"> </w:t>
      </w:r>
      <w:r>
        <w:rPr>
          <w:rFonts w:hint="eastAsia"/>
        </w:rPr>
        <w:t>치환</w:t>
      </w:r>
      <w:r>
        <w:rPr>
          <w:rFonts w:hint="eastAsia"/>
        </w:rPr>
        <w:t># ls, grep, fgrep, egrep</w:t>
      </w:r>
      <w:r>
        <w:rPr>
          <w:rFonts w:hint="eastAsia"/>
        </w:rPr>
        <w:t>에</w:t>
      </w:r>
      <w:r>
        <w:rPr>
          <w:rFonts w:hint="eastAsia"/>
        </w:rPr>
        <w:t xml:space="preserve"> alias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걸어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입력시</w:t>
      </w:r>
      <w:r>
        <w:rPr>
          <w:rFonts w:hint="eastAsia"/>
        </w:rPr>
        <w:t xml:space="preserve"> </w:t>
      </w:r>
      <w:r>
        <w:rPr>
          <w:rFonts w:hint="eastAsia"/>
        </w:rPr>
        <w:t>우측으로</w:t>
      </w:r>
      <w:r>
        <w:rPr>
          <w:rFonts w:hint="eastAsia"/>
        </w:rPr>
        <w:t xml:space="preserve"> </w:t>
      </w:r>
      <w:r>
        <w:rPr>
          <w:rFonts w:hint="eastAsia"/>
        </w:rPr>
        <w:t>치환</w:t>
      </w:r>
    </w:p>
    <w:p w:rsidR="0082006C" w:rsidRDefault="0082006C" w:rsidP="0082006C">
      <w:pPr>
        <w:pStyle w:val="af0"/>
      </w:pPr>
    </w:p>
    <w:p w:rsidR="0082006C" w:rsidRDefault="0082006C" w:rsidP="0082006C">
      <w:pPr>
        <w:pStyle w:val="af0"/>
      </w:pPr>
    </w:p>
    <w:p w:rsidR="0082006C" w:rsidRDefault="0082006C" w:rsidP="0082006C">
      <w:pPr>
        <w:pStyle w:val="af0"/>
      </w:pPr>
      <w:r>
        <w:t># colored GCC warnings and errors</w:t>
      </w:r>
    </w:p>
    <w:p w:rsidR="0082006C" w:rsidRDefault="0082006C" w:rsidP="0082006C">
      <w:pPr>
        <w:pStyle w:val="af0"/>
      </w:pPr>
      <w:r>
        <w:t>#export GCC_COLORS='error=01;31:warning=01;35:note=01;36:caret=01;32:locus=01:quote=01'</w:t>
      </w:r>
    </w:p>
    <w:p w:rsidR="0082006C" w:rsidRDefault="0082006C" w:rsidP="0082006C">
      <w:pPr>
        <w:pStyle w:val="af0"/>
      </w:pPr>
    </w:p>
    <w:p w:rsidR="0082006C" w:rsidRDefault="0082006C" w:rsidP="0082006C">
      <w:pPr>
        <w:pStyle w:val="af0"/>
      </w:pPr>
      <w:r>
        <w:t># some more ls aliases</w:t>
      </w:r>
    </w:p>
    <w:p w:rsidR="0082006C" w:rsidRDefault="0082006C" w:rsidP="0082006C">
      <w:pPr>
        <w:pStyle w:val="af0"/>
      </w:pPr>
      <w:r>
        <w:t>alias ll='ls -alF'</w:t>
      </w:r>
    </w:p>
    <w:p w:rsidR="0082006C" w:rsidRDefault="0082006C" w:rsidP="0082006C">
      <w:pPr>
        <w:pStyle w:val="af0"/>
      </w:pPr>
      <w:r>
        <w:t>alias la='ls -A'</w:t>
      </w:r>
    </w:p>
    <w:p w:rsidR="0082006C" w:rsidRDefault="0082006C" w:rsidP="0082006C">
      <w:pPr>
        <w:pStyle w:val="af0"/>
      </w:pPr>
      <w:r>
        <w:t>alias l='ls -CF'</w:t>
      </w:r>
    </w:p>
    <w:p w:rsidR="0082006C" w:rsidRDefault="0082006C" w:rsidP="0082006C">
      <w:pPr>
        <w:pStyle w:val="af0"/>
        <w:rPr>
          <w:rFonts w:hint="eastAsia"/>
        </w:rPr>
      </w:pPr>
      <w:r>
        <w:rPr>
          <w:rFonts w:hint="eastAsia"/>
        </w:rPr>
        <w:t xml:space="preserve">#ll, la , l </w:t>
      </w:r>
      <w:r>
        <w:rPr>
          <w:rFonts w:hint="eastAsia"/>
        </w:rPr>
        <w:t>에</w:t>
      </w:r>
      <w:r>
        <w:rPr>
          <w:rFonts w:hint="eastAsia"/>
        </w:rPr>
        <w:t xml:space="preserve"> alias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걸어</w:t>
      </w:r>
      <w:r>
        <w:rPr>
          <w:rFonts w:hint="eastAsia"/>
        </w:rPr>
        <w:t xml:space="preserve"> </w:t>
      </w:r>
      <w:r>
        <w:rPr>
          <w:rFonts w:hint="eastAsia"/>
        </w:rPr>
        <w:t>우측으로</w:t>
      </w:r>
      <w:r>
        <w:rPr>
          <w:rFonts w:hint="eastAsia"/>
        </w:rPr>
        <w:t xml:space="preserve"> </w:t>
      </w:r>
      <w:r>
        <w:rPr>
          <w:rFonts w:hint="eastAsia"/>
        </w:rPr>
        <w:t>치환할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사용하게</w:t>
      </w:r>
      <w:r>
        <w:rPr>
          <w:rFonts w:hint="eastAsia"/>
        </w:rPr>
        <w:t xml:space="preserve"> </w:t>
      </w:r>
      <w:r>
        <w:rPr>
          <w:rFonts w:hint="eastAsia"/>
        </w:rPr>
        <w:t>만듦</w:t>
      </w:r>
    </w:p>
    <w:p w:rsidR="0082006C" w:rsidRDefault="0082006C" w:rsidP="0082006C">
      <w:pPr>
        <w:pStyle w:val="af0"/>
      </w:pPr>
    </w:p>
    <w:p w:rsidR="0082006C" w:rsidRDefault="0082006C" w:rsidP="0082006C">
      <w:pPr>
        <w:pStyle w:val="af0"/>
      </w:pPr>
      <w:r>
        <w:t># Add an "alert" alias for long running commands.  Use like so:</w:t>
      </w:r>
    </w:p>
    <w:p w:rsidR="0082006C" w:rsidRDefault="0082006C" w:rsidP="0082006C">
      <w:pPr>
        <w:pStyle w:val="af0"/>
      </w:pPr>
      <w:r>
        <w:t>#   sleep 10; alert</w:t>
      </w:r>
    </w:p>
    <w:p w:rsidR="0082006C" w:rsidRDefault="0082006C" w:rsidP="0082006C">
      <w:pPr>
        <w:pStyle w:val="af0"/>
      </w:pPr>
      <w:r>
        <w:t>alias alert='notify-send --urgency=low -i "$([ $? = 0 ] &amp;&amp; echo terminal || echo error)" "$(history|tail -n1|sed -e '\''s/^\s*[0-9]\+\s*//;s/[;&amp;|]\s*alert$//'\'')"'</w:t>
      </w:r>
    </w:p>
    <w:p w:rsidR="0082006C" w:rsidRDefault="0082006C" w:rsidP="0082006C">
      <w:pPr>
        <w:pStyle w:val="af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alias </w:t>
      </w:r>
      <w:r>
        <w:rPr>
          <w:rFonts w:hint="eastAsia"/>
        </w:rPr>
        <w:t>적용</w:t>
      </w:r>
    </w:p>
    <w:p w:rsidR="0082006C" w:rsidRDefault="0082006C" w:rsidP="0082006C">
      <w:pPr>
        <w:pStyle w:val="af0"/>
      </w:pPr>
    </w:p>
    <w:p w:rsidR="0082006C" w:rsidRDefault="0082006C" w:rsidP="0082006C">
      <w:pPr>
        <w:pStyle w:val="af0"/>
      </w:pPr>
      <w:r>
        <w:lastRenderedPageBreak/>
        <w:t># Alias definitions.</w:t>
      </w:r>
    </w:p>
    <w:p w:rsidR="0082006C" w:rsidRDefault="0082006C" w:rsidP="0082006C">
      <w:pPr>
        <w:pStyle w:val="af0"/>
      </w:pPr>
      <w:r>
        <w:t># You may want to put all your additions into a separate file like</w:t>
      </w:r>
    </w:p>
    <w:p w:rsidR="0082006C" w:rsidRDefault="0082006C" w:rsidP="0082006C">
      <w:pPr>
        <w:pStyle w:val="af0"/>
      </w:pPr>
      <w:r>
        <w:t># ~/.bash_aliases, instead of adding them here directly.</w:t>
      </w:r>
    </w:p>
    <w:p w:rsidR="0082006C" w:rsidRDefault="0082006C" w:rsidP="0082006C">
      <w:pPr>
        <w:pStyle w:val="af0"/>
      </w:pPr>
      <w:r>
        <w:t># See /usr/share/doc/bash-doc/examples in the bash-doc package.</w:t>
      </w:r>
    </w:p>
    <w:p w:rsidR="0082006C" w:rsidRDefault="0082006C" w:rsidP="0082006C">
      <w:pPr>
        <w:pStyle w:val="af0"/>
      </w:pPr>
    </w:p>
    <w:p w:rsidR="0082006C" w:rsidRDefault="0082006C" w:rsidP="0082006C">
      <w:pPr>
        <w:pStyle w:val="af0"/>
      </w:pPr>
      <w:r>
        <w:t>if [ -f ~/.bash_aliases ]; then</w:t>
      </w:r>
    </w:p>
    <w:p w:rsidR="0082006C" w:rsidRDefault="0082006C" w:rsidP="0082006C">
      <w:pPr>
        <w:pStyle w:val="af0"/>
      </w:pPr>
      <w:r>
        <w:t xml:space="preserve">    . ~/.bash_aliases</w:t>
      </w:r>
    </w:p>
    <w:p w:rsidR="0082006C" w:rsidRDefault="0082006C" w:rsidP="0082006C">
      <w:pPr>
        <w:pStyle w:val="af0"/>
      </w:pPr>
      <w:r>
        <w:t>fi</w:t>
      </w:r>
    </w:p>
    <w:p w:rsidR="0082006C" w:rsidRDefault="0082006C" w:rsidP="0082006C">
      <w:pPr>
        <w:pStyle w:val="af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홈디렉토리의</w:t>
      </w:r>
      <w:r>
        <w:rPr>
          <w:rFonts w:hint="eastAsia"/>
        </w:rPr>
        <w:t xml:space="preserve"> .bash_aliases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존재하고</w:t>
      </w:r>
      <w:r>
        <w:rPr>
          <w:rFonts w:hint="eastAsia"/>
        </w:rPr>
        <w:t xml:space="preserve"> </w:t>
      </w:r>
      <w:r>
        <w:rPr>
          <w:rFonts w:hint="eastAsia"/>
        </w:rPr>
        <w:t>정규</w:t>
      </w:r>
      <w:r>
        <w:rPr>
          <w:rFonts w:hint="eastAsia"/>
        </w:rPr>
        <w:t xml:space="preserve"> </w:t>
      </w:r>
      <w:r>
        <w:rPr>
          <w:rFonts w:hint="eastAsia"/>
        </w:rPr>
        <w:t>파일이면</w:t>
      </w:r>
      <w:r>
        <w:rPr>
          <w:rFonts w:hint="eastAsia"/>
        </w:rPr>
        <w:t xml:space="preserve"> if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:rsidR="0082006C" w:rsidRDefault="0082006C" w:rsidP="0082006C">
      <w:pPr>
        <w:pStyle w:val="af0"/>
      </w:pPr>
    </w:p>
    <w:p w:rsidR="0082006C" w:rsidRDefault="0082006C" w:rsidP="0082006C">
      <w:pPr>
        <w:pStyle w:val="af0"/>
      </w:pPr>
      <w:r>
        <w:t># enable programmable completion features (you don't need to enable</w:t>
      </w:r>
    </w:p>
    <w:p w:rsidR="0082006C" w:rsidRDefault="0082006C" w:rsidP="0082006C">
      <w:pPr>
        <w:pStyle w:val="af0"/>
      </w:pPr>
      <w:r>
        <w:t># this, if it's already enabled in /etc/bash.bashrc and /etc/profile</w:t>
      </w:r>
    </w:p>
    <w:p w:rsidR="0082006C" w:rsidRDefault="0082006C" w:rsidP="0082006C">
      <w:pPr>
        <w:pStyle w:val="af0"/>
      </w:pPr>
      <w:r>
        <w:t># sources /etc/bash.bashrc).</w:t>
      </w:r>
    </w:p>
    <w:p w:rsidR="0082006C" w:rsidRDefault="0082006C" w:rsidP="0082006C">
      <w:pPr>
        <w:pStyle w:val="af0"/>
      </w:pPr>
      <w:r>
        <w:t>if ! shopt -oq posix; then</w:t>
      </w:r>
    </w:p>
    <w:p w:rsidR="0082006C" w:rsidRDefault="0082006C" w:rsidP="0082006C">
      <w:pPr>
        <w:pStyle w:val="af0"/>
      </w:pPr>
      <w:r>
        <w:t xml:space="preserve">  if [ -f /usr/share/bash-completion/bash_completion ]; then</w:t>
      </w:r>
    </w:p>
    <w:p w:rsidR="0082006C" w:rsidRDefault="0082006C" w:rsidP="0082006C">
      <w:pPr>
        <w:pStyle w:val="af0"/>
      </w:pPr>
      <w:r>
        <w:t xml:space="preserve">    . /usr/share/bash-completion/bash_completion</w:t>
      </w:r>
    </w:p>
    <w:p w:rsidR="0082006C" w:rsidRDefault="0082006C" w:rsidP="0082006C">
      <w:pPr>
        <w:pStyle w:val="af0"/>
      </w:pPr>
      <w:r>
        <w:t xml:space="preserve">  elif [ -f /etc/bash_completion ]; then</w:t>
      </w:r>
    </w:p>
    <w:p w:rsidR="0082006C" w:rsidRDefault="0082006C" w:rsidP="0082006C">
      <w:pPr>
        <w:pStyle w:val="af0"/>
      </w:pPr>
      <w:r>
        <w:t xml:space="preserve">    . /etc/bash_completion</w:t>
      </w:r>
    </w:p>
    <w:p w:rsidR="0082006C" w:rsidRDefault="0082006C" w:rsidP="0082006C">
      <w:pPr>
        <w:pStyle w:val="af0"/>
      </w:pPr>
      <w:r>
        <w:t xml:space="preserve">  fi</w:t>
      </w:r>
    </w:p>
    <w:p w:rsidR="0082006C" w:rsidRDefault="0082006C" w:rsidP="0082006C">
      <w:pPr>
        <w:pStyle w:val="af0"/>
      </w:pPr>
      <w:r>
        <w:t>fi</w:t>
      </w:r>
    </w:p>
    <w:p w:rsidR="0082006C" w:rsidRDefault="0082006C" w:rsidP="0082006C">
      <w:pPr>
        <w:pStyle w:val="af0"/>
        <w:rPr>
          <w:rFonts w:hint="eastAsia"/>
        </w:rPr>
      </w:pPr>
      <w:r>
        <w:rPr>
          <w:rFonts w:hint="eastAsia"/>
        </w:rPr>
        <w:t xml:space="preserve"># shopt -op posix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거짓이면서</w:t>
      </w:r>
    </w:p>
    <w:p w:rsidR="0082006C" w:rsidRDefault="0082006C" w:rsidP="0082006C">
      <w:pPr>
        <w:pStyle w:val="af0"/>
        <w:rPr>
          <w:rFonts w:hint="eastAsia"/>
        </w:rPr>
      </w:pPr>
      <w:r>
        <w:rPr>
          <w:rFonts w:hint="eastAsia"/>
        </w:rPr>
        <w:t xml:space="preserve"># /usr/share/bash-completion/bash_complition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존재하고</w:t>
      </w:r>
      <w:r>
        <w:rPr>
          <w:rFonts w:hint="eastAsia"/>
        </w:rPr>
        <w:t xml:space="preserve"> </w:t>
      </w:r>
      <w:r>
        <w:rPr>
          <w:rFonts w:hint="eastAsia"/>
        </w:rPr>
        <w:t>정규파일이면</w:t>
      </w:r>
    </w:p>
    <w:p w:rsidR="0082006C" w:rsidRDefault="0082006C" w:rsidP="0082006C">
      <w:pPr>
        <w:pStyle w:val="af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:rsidR="0082006C" w:rsidRDefault="0082006C" w:rsidP="0082006C">
      <w:pPr>
        <w:pStyle w:val="af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거짓이고</w:t>
      </w:r>
      <w:r>
        <w:rPr>
          <w:rFonts w:hint="eastAsia"/>
        </w:rPr>
        <w:t xml:space="preserve"> /etc/bash_completion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존재하며</w:t>
      </w:r>
      <w:r>
        <w:rPr>
          <w:rFonts w:hint="eastAsia"/>
        </w:rPr>
        <w:t xml:space="preserve"> </w:t>
      </w:r>
      <w:r>
        <w:rPr>
          <w:rFonts w:hint="eastAsia"/>
        </w:rPr>
        <w:t>정규파일이면</w:t>
      </w:r>
    </w:p>
    <w:p w:rsidR="0082006C" w:rsidRDefault="0082006C" w:rsidP="0082006C">
      <w:pPr>
        <w:pStyle w:val="af0"/>
      </w:pPr>
      <w:r>
        <w:rPr>
          <w:rFonts w:hint="eastAsia"/>
        </w:rPr>
        <w:t xml:space="preserve">#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:rsidR="0082006C" w:rsidRDefault="0082006C" w:rsidP="0082006C">
      <w:pPr>
        <w:pStyle w:val="af0"/>
      </w:pPr>
    </w:p>
    <w:p w:rsidR="0082006C" w:rsidRDefault="0082006C" w:rsidP="0082006C">
      <w:pPr>
        <w:pStyle w:val="1"/>
        <w:rPr>
          <w:color w:val="9D3511" w:themeColor="accent1" w:themeShade="BF"/>
        </w:rPr>
      </w:pPr>
      <w:r>
        <w:rPr>
          <w:rFonts w:hint="eastAsia"/>
          <w:color w:val="9D3511" w:themeColor="accent1" w:themeShade="BF"/>
        </w:rPr>
        <w:t>프롬프트</w:t>
      </w:r>
      <w:r>
        <w:rPr>
          <w:rFonts w:hint="eastAsia"/>
          <w:color w:val="9D3511" w:themeColor="accent1" w:themeShade="BF"/>
        </w:rPr>
        <w:t xml:space="preserve"> </w:t>
      </w:r>
      <w:r>
        <w:rPr>
          <w:rFonts w:hint="eastAsia"/>
          <w:color w:val="9D3511" w:themeColor="accent1" w:themeShade="BF"/>
        </w:rPr>
        <w:t>변경</w:t>
      </w:r>
    </w:p>
    <w:p w:rsidR="0082006C" w:rsidRDefault="0082006C" w:rsidP="0082006C">
      <w:pPr>
        <w:pStyle w:val="af0"/>
      </w:pP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82006C" w:rsidRDefault="0082006C" w:rsidP="0082006C">
      <w:pPr>
        <w:pStyle w:val="af0"/>
      </w:pPr>
      <w:r>
        <w:t>T</w:t>
      </w:r>
      <w:r>
        <w:rPr>
          <w:rFonts w:hint="eastAsia"/>
        </w:rPr>
        <w:t xml:space="preserve">ouch </w:t>
      </w:r>
      <w:r>
        <w:t>prompt.sh</w:t>
      </w:r>
    </w:p>
    <w:p w:rsidR="0082006C" w:rsidRDefault="0082006C" w:rsidP="0082006C">
      <w:pPr>
        <w:pStyle w:val="af0"/>
      </w:pP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:rsidR="0082006C" w:rsidRDefault="0082006C" w:rsidP="0082006C">
      <w:pPr>
        <w:pStyle w:val="af0"/>
        <w:rPr>
          <w:rFonts w:hint="eastAsia"/>
        </w:rPr>
      </w:pPr>
      <w:r>
        <w:t>V</w:t>
      </w:r>
      <w:r>
        <w:rPr>
          <w:rFonts w:hint="eastAsia"/>
        </w:rPr>
        <w:t>i prompt.sh</w:t>
      </w:r>
    </w:p>
    <w:p w:rsidR="0082006C" w:rsidRDefault="0082006C" w:rsidP="0082006C">
      <w:pPr>
        <w:pStyle w:val="af0"/>
      </w:pP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bookmarkStart w:id="0" w:name="_GoBack"/>
      <w:bookmarkEnd w:id="0"/>
    </w:p>
    <w:p w:rsidR="0082006C" w:rsidRDefault="0082006C" w:rsidP="0082006C">
      <w:pPr>
        <w:pStyle w:val="af0"/>
      </w:pPr>
      <w:r>
        <w:t>E</w:t>
      </w:r>
      <w:r>
        <w:rPr>
          <w:rFonts w:hint="eastAsia"/>
        </w:rPr>
        <w:t>xport PS1=</w:t>
      </w:r>
      <w:r>
        <w:t>”[\u@\w]$”</w:t>
      </w:r>
    </w:p>
    <w:p w:rsidR="0082006C" w:rsidRDefault="0082006C" w:rsidP="0082006C">
      <w:pPr>
        <w:pStyle w:val="af0"/>
      </w:pP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 w:rsidR="0082006C" w:rsidRDefault="0082006C" w:rsidP="0082006C">
      <w:pPr>
        <w:pStyle w:val="af0"/>
      </w:pPr>
      <w:r>
        <w:t>S</w:t>
      </w:r>
      <w:r>
        <w:rPr>
          <w:rFonts w:hint="eastAsia"/>
        </w:rPr>
        <w:t xml:space="preserve">ource </w:t>
      </w:r>
      <w:r>
        <w:t>prompt.sh</w:t>
      </w:r>
    </w:p>
    <w:p w:rsidR="0082006C" w:rsidRDefault="0082006C" w:rsidP="0082006C">
      <w:pPr>
        <w:pStyle w:val="af0"/>
      </w:pPr>
      <w:r>
        <w:rPr>
          <w:rFonts w:hint="eastAsia"/>
        </w:rPr>
        <w:t>스크린</w:t>
      </w:r>
      <w:r>
        <w:rPr>
          <w:rFonts w:hint="eastAsia"/>
        </w:rPr>
        <w:t xml:space="preserve"> </w:t>
      </w:r>
      <w:r>
        <w:rPr>
          <w:rFonts w:hint="eastAsia"/>
        </w:rPr>
        <w:t>샷</w:t>
      </w:r>
    </w:p>
    <w:p w:rsidR="0082006C" w:rsidRPr="0082006C" w:rsidRDefault="0082006C" w:rsidP="0082006C">
      <w:pPr>
        <w:rPr>
          <w:rFonts w:hint="eastAsia"/>
        </w:rPr>
      </w:pPr>
      <w:r>
        <w:rPr>
          <w:noProof/>
        </w:rPr>
        <w:drawing>
          <wp:inline distT="0" distB="0" distL="0" distR="0" wp14:anchorId="74906262" wp14:editId="621B3965">
            <wp:extent cx="5760085" cy="14312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7103" cy="14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06C" w:rsidRPr="0082006C">
      <w:footerReference w:type="even" r:id="rId12"/>
      <w:footerReference w:type="default" r:id="rId13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6A8" w:rsidRDefault="007546A8">
      <w:pPr>
        <w:spacing w:after="0" w:line="240" w:lineRule="auto"/>
      </w:pPr>
      <w:r>
        <w:separator/>
      </w:r>
    </w:p>
  </w:endnote>
  <w:endnote w:type="continuationSeparator" w:id="0">
    <w:p w:rsidR="007546A8" w:rsidRDefault="00754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Adobe Garamond Pro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D0A" w:rsidRDefault="007546A8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F7D0A" w:rsidRDefault="007546A8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시스템</w:t>
                              </w:r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프로그래밍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2010136017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FF7D0A" w:rsidRDefault="007546A8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시스템</w:t>
                        </w:r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프로그래밍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2010136017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501762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F7D0A" w:rsidRDefault="007546A8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82006C" w:rsidRPr="0082006C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FF7D0A" w:rsidRDefault="007546A8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82006C" w:rsidRPr="0082006C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D0A" w:rsidRDefault="007546A8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F7D0A" w:rsidRDefault="007546A8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시스템</w:t>
                              </w:r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프로그래밍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2010136017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FF7D0A" w:rsidRDefault="007546A8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시스템</w:t>
                        </w:r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프로그래밍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2010136017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3B12EDD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F7D0A" w:rsidRDefault="007546A8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82006C" w:rsidRPr="0082006C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FF7D0A" w:rsidRDefault="007546A8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82006C" w:rsidRPr="0082006C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FF7D0A" w:rsidRDefault="00FF7D0A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6A8" w:rsidRDefault="007546A8">
      <w:pPr>
        <w:spacing w:after="0" w:line="240" w:lineRule="auto"/>
      </w:pPr>
      <w:r>
        <w:separator/>
      </w:r>
    </w:p>
  </w:footnote>
  <w:footnote w:type="continuationSeparator" w:id="0">
    <w:p w:rsidR="007546A8" w:rsidRDefault="00754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6C"/>
    <w:rsid w:val="001E6A74"/>
    <w:rsid w:val="007546A8"/>
    <w:rsid w:val="0082006C"/>
    <w:rsid w:val="00FF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3715"/>
  <w15:docId w15:val="{496DEB5A-33A4-42DD-B0D7-42C75BFF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6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6D20522F7B425C8ACC47283893F8B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A0B908E-11CC-4DBA-8464-0E3BA5605F8D}"/>
      </w:docPartPr>
      <w:docPartBody>
        <w:p w:rsidR="00000000" w:rsidRDefault="00967044">
          <w:pPr>
            <w:pStyle w:val="996D20522F7B425C8ACC47283893F8B4"/>
          </w:pPr>
          <w:r>
            <w:rPr>
              <w:lang w:val="ko-KR"/>
            </w:rPr>
            <w:t>[</w:t>
          </w:r>
          <w:r>
            <w:rPr>
              <w:lang w:val="ko-KR"/>
            </w:rPr>
            <w:t>문서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제목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입력</w:t>
          </w:r>
          <w:r>
            <w:rPr>
              <w:lang w:val="ko-KR"/>
            </w:rPr>
            <w:t>]</w:t>
          </w:r>
        </w:p>
      </w:docPartBody>
    </w:docPart>
    <w:docPart>
      <w:docPartPr>
        <w:name w:val="583D47E0222A450080778FA8E05E15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5CC18E2-A21C-4E31-AC6C-CA4D6F6FAD2B}"/>
      </w:docPartPr>
      <w:docPartBody>
        <w:p w:rsidR="00000000" w:rsidRDefault="00967044">
          <w:pPr>
            <w:pStyle w:val="583D47E0222A450080778FA8E05E15BE"/>
          </w:pPr>
          <w:r>
            <w:rPr>
              <w:lang w:val="ko-KR"/>
            </w:rPr>
            <w:t>[</w:t>
          </w:r>
          <w:r>
            <w:rPr>
              <w:lang w:val="ko-KR"/>
            </w:rPr>
            <w:t>문서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부제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입력</w:t>
          </w:r>
          <w:r>
            <w:rPr>
              <w:lang w:val="ko-KR"/>
            </w:rPr>
            <w:t>]</w:t>
          </w:r>
        </w:p>
      </w:docPartBody>
    </w:docPart>
    <w:docPart>
      <w:docPartPr>
        <w:name w:val="C569E31BA8B7490D9CD8D9DB856305A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A9EA995-DA1E-4A3C-B775-237EB4B11ACC}"/>
      </w:docPartPr>
      <w:docPartBody>
        <w:p w:rsidR="00000000" w:rsidRDefault="00967044">
          <w:pPr>
            <w:pStyle w:val="C569E31BA8B7490D9CD8D9DB856305A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문서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제목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입력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]</w:t>
          </w:r>
        </w:p>
      </w:docPartBody>
    </w:docPart>
    <w:docPart>
      <w:docPartPr>
        <w:name w:val="0211DE8778C64E53A41DF90594FFA15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38F65D-AC3C-42FD-A2BD-0F0191FF746C}"/>
      </w:docPartPr>
      <w:docPartBody>
        <w:p w:rsidR="00000000" w:rsidRDefault="00967044">
          <w:pPr>
            <w:pStyle w:val="0211DE8778C64E53A41DF90594FFA15F"/>
          </w:pPr>
          <w:r>
            <w:rPr>
              <w:sz w:val="36"/>
              <w:szCs w:val="36"/>
              <w:lang w:val="ko-KR"/>
            </w:rPr>
            <w:t>[</w:t>
          </w:r>
          <w:r>
            <w:rPr>
              <w:sz w:val="36"/>
              <w:szCs w:val="36"/>
              <w:lang w:val="ko-KR"/>
            </w:rPr>
            <w:t>문서</w:t>
          </w:r>
          <w:r>
            <w:rPr>
              <w:sz w:val="36"/>
              <w:szCs w:val="36"/>
              <w:lang w:val="ko-KR"/>
            </w:rPr>
            <w:t xml:space="preserve"> </w:t>
          </w:r>
          <w:r>
            <w:rPr>
              <w:sz w:val="36"/>
              <w:szCs w:val="36"/>
              <w:lang w:val="ko-KR"/>
            </w:rPr>
            <w:t>부제</w:t>
          </w:r>
          <w:r>
            <w:rPr>
              <w:sz w:val="36"/>
              <w:szCs w:val="36"/>
              <w:lang w:val="ko-KR"/>
            </w:rPr>
            <w:t xml:space="preserve"> </w:t>
          </w:r>
          <w:r>
            <w:rPr>
              <w:sz w:val="36"/>
              <w:szCs w:val="36"/>
              <w:lang w:val="ko-KR"/>
            </w:rPr>
            <w:t>입력</w:t>
          </w:r>
          <w:r>
            <w:rPr>
              <w:sz w:val="36"/>
              <w:szCs w:val="36"/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Adobe Garamond Pro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044"/>
    <w:rsid w:val="0096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6D20522F7B425C8ACC47283893F8B4">
    <w:name w:val="996D20522F7B425C8ACC47283893F8B4"/>
    <w:pPr>
      <w:widowControl w:val="0"/>
      <w:wordWrap w:val="0"/>
      <w:autoSpaceDE w:val="0"/>
      <w:autoSpaceDN w:val="0"/>
    </w:pPr>
  </w:style>
  <w:style w:type="paragraph" w:customStyle="1" w:styleId="583D47E0222A450080778FA8E05E15BE">
    <w:name w:val="583D47E0222A450080778FA8E05E15B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569E31BA8B7490D9CD8D9DB856305AA">
    <w:name w:val="C569E31BA8B7490D9CD8D9DB856305AA"/>
    <w:pPr>
      <w:widowControl w:val="0"/>
      <w:wordWrap w:val="0"/>
      <w:autoSpaceDE w:val="0"/>
      <w:autoSpaceDN w:val="0"/>
    </w:pPr>
  </w:style>
  <w:style w:type="paragraph" w:customStyle="1" w:styleId="0211DE8778C64E53A41DF90594FFA15F">
    <w:name w:val="0211DE8778C64E53A41DF90594FFA15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2010136017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15704D39-578F-49E3-962A-A16EB13EE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8</TotalTime>
  <Pages>5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1분반</Company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 프로그래밍</dc:title>
  <dc:subject>.bashrc 분석 , prompt 변경</dc:subject>
  <dc:creator>DK</dc:creator>
  <cp:keywords/>
  <dc:description/>
  <cp:lastModifiedBy>DK</cp:lastModifiedBy>
  <cp:revision>1</cp:revision>
  <dcterms:created xsi:type="dcterms:W3CDTF">2016-10-07T16:05:00Z</dcterms:created>
  <dcterms:modified xsi:type="dcterms:W3CDTF">2016-10-07T16:13:00Z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