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A" w:rsidRDefault="009316F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6462C8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7D0A" w:rsidRDefault="009316FD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569E31BA8B7490D9CD8D9DB856305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로그래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7D0A" w:rsidRDefault="009316FD" w:rsidP="00156F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211DE8778C64E53A41DF90594FFA15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156F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PrintDir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7D0A" w:rsidRDefault="00FF7D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7D0A" w:rsidRDefault="009316FD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569E31BA8B7490D9CD8D9DB856305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로그래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7D0A" w:rsidRDefault="009316FD" w:rsidP="00156F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211DE8778C64E53A41DF90594FFA15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56FB7">
                                      <w:rPr>
                                        <w:sz w:val="36"/>
                                        <w:szCs w:val="36"/>
                                      </w:rPr>
                                      <w:t>PrintDir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FF7D0A" w:rsidRDefault="00FF7D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F7D0A" w:rsidRDefault="009316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1</w:t>
                                    </w:r>
                                    <w:r w:rsidR="0082006C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분반</w:t>
                                    </w:r>
                                  </w:sdtContent>
                                </w:sdt>
                              </w:p>
                              <w:p w:rsidR="00FF7D0A" w:rsidRDefault="00FF7D0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F7D0A" w:rsidRDefault="009316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006C">
                                      <w:t>2010136017</w:t>
                                    </w:r>
                                  </w:sdtContent>
                                </w:sdt>
                              </w:p>
                              <w:p w:rsidR="00FF7D0A" w:rsidRDefault="0082006C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</w:t>
                                </w:r>
                                <w:r>
                                  <w:t>덕균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F7D0A" w:rsidRDefault="007546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1</w:t>
                              </w:r>
                              <w:r w:rsidR="0082006C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분반</w:t>
                              </w:r>
                            </w:sdtContent>
                          </w:sdt>
                        </w:p>
                        <w:p w:rsidR="00FF7D0A" w:rsidRDefault="00FF7D0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F7D0A" w:rsidRDefault="007546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t>2010136017</w:t>
                              </w:r>
                            </w:sdtContent>
                          </w:sdt>
                        </w:p>
                        <w:p w:rsidR="00FF7D0A" w:rsidRDefault="0082006C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김</w:t>
                          </w:r>
                          <w:r>
                            <w:t>덕균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546A8">
            <w:br w:type="page"/>
          </w:r>
        </w:sdtContent>
      </w:sdt>
    </w:p>
    <w:p w:rsidR="00FF7D0A" w:rsidRDefault="009316FD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996D20522F7B425C8ACC47283893F8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006C">
            <w:rPr>
              <w:rFonts w:hint="eastAsia"/>
              <w:smallCaps w:val="0"/>
            </w:rPr>
            <w:t>시스템</w:t>
          </w:r>
          <w:r w:rsidR="0082006C">
            <w:rPr>
              <w:rFonts w:hint="eastAsia"/>
              <w:smallCaps w:val="0"/>
            </w:rPr>
            <w:t xml:space="preserve"> </w:t>
          </w:r>
          <w:r w:rsidR="0082006C">
            <w:rPr>
              <w:rFonts w:hint="eastAsia"/>
              <w:smallCaps w:val="0"/>
            </w:rPr>
            <w:t>프로그래밍</w:t>
          </w:r>
        </w:sdtContent>
      </w:sdt>
    </w:p>
    <w:p w:rsidR="00FF7D0A" w:rsidRDefault="009316FD">
      <w:pPr>
        <w:pStyle w:val="a5"/>
      </w:pPr>
      <w:sdt>
        <w:sdtPr>
          <w:alias w:val="부제"/>
          <w:tag w:val="부제"/>
          <w:id w:val="11808339"/>
          <w:placeholder>
            <w:docPart w:val="583D47E0222A450080778FA8E05E15B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156FB7">
            <w:rPr>
              <w:rFonts w:hint="eastAsia"/>
            </w:rPr>
            <w:t>PrintDir</w:t>
          </w:r>
          <w:proofErr w:type="spellEnd"/>
        </w:sdtContent>
      </w:sdt>
    </w:p>
    <w:p w:rsidR="00FF7D0A" w:rsidRDefault="00156FB7" w:rsidP="0082006C">
      <w:pPr>
        <w:pStyle w:val="1"/>
      </w:pPr>
      <w:proofErr w:type="spellStart"/>
      <w:r>
        <w:t>Printdir.c</w:t>
      </w:r>
      <w:proofErr w:type="spellEnd"/>
      <w: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156FB7" w:rsidRDefault="00156FB7" w:rsidP="00156FB7">
      <w:pPr>
        <w:pStyle w:val="af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156FB7" w:rsidRDefault="00156FB7" w:rsidP="00156FB7">
      <w:pPr>
        <w:pStyle w:val="af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56FB7" w:rsidRDefault="00156FB7" w:rsidP="00156FB7">
      <w:pPr>
        <w:pStyle w:val="af0"/>
      </w:pPr>
      <w:r>
        <w:t>#include &lt;</w:t>
      </w:r>
      <w:proofErr w:type="spellStart"/>
      <w:r>
        <w:t>dirent.h</w:t>
      </w:r>
      <w:proofErr w:type="spellEnd"/>
      <w:r>
        <w:t>&gt;</w:t>
      </w:r>
    </w:p>
    <w:p w:rsidR="00156FB7" w:rsidRDefault="00156FB7" w:rsidP="00156FB7">
      <w:pPr>
        <w:pStyle w:val="af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56FB7" w:rsidRDefault="00156FB7" w:rsidP="00156FB7">
      <w:pPr>
        <w:pStyle w:val="af0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:rsidR="00156FB7" w:rsidRDefault="00156FB7" w:rsidP="00156FB7">
      <w:pPr>
        <w:pStyle w:val="af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56FB7" w:rsidRDefault="00156FB7" w:rsidP="00156FB7">
      <w:pPr>
        <w:pStyle w:val="af0"/>
      </w:pPr>
      <w:r>
        <w:t xml:space="preserve">void </w:t>
      </w:r>
      <w:proofErr w:type="spellStart"/>
      <w:proofErr w:type="gramStart"/>
      <w:r>
        <w:t>printdir</w:t>
      </w:r>
      <w:proofErr w:type="spellEnd"/>
      <w:r>
        <w:t>(</w:t>
      </w:r>
      <w:proofErr w:type="gramEnd"/>
      <w:r>
        <w:t>char *</w:t>
      </w:r>
      <w:proofErr w:type="spellStart"/>
      <w:r>
        <w:t>dir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depth) {</w:t>
      </w:r>
    </w:p>
    <w:p w:rsidR="00156FB7" w:rsidRDefault="00156FB7" w:rsidP="00156FB7">
      <w:pPr>
        <w:pStyle w:val="af0"/>
      </w:pPr>
      <w:r>
        <w:tab/>
        <w:t>DIR *</w:t>
      </w:r>
      <w:proofErr w:type="spellStart"/>
      <w:r>
        <w:t>dp</w:t>
      </w:r>
      <w:proofErr w:type="spellEnd"/>
      <w:r>
        <w:t>;</w:t>
      </w:r>
    </w:p>
    <w:p w:rsidR="00156FB7" w:rsidRDefault="00156FB7" w:rsidP="00156FB7">
      <w:pPr>
        <w:pStyle w:val="af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156FB7" w:rsidRDefault="00156FB7" w:rsidP="00156FB7">
      <w:pPr>
        <w:pStyle w:val="af0"/>
      </w:pPr>
      <w:r>
        <w:tab/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156FB7" w:rsidRDefault="00156FB7" w:rsidP="00156FB7">
      <w:pPr>
        <w:pStyle w:val="af0"/>
      </w:pPr>
      <w:r>
        <w:tab/>
        <w:t>if ((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dir</w:t>
      </w:r>
      <w:proofErr w:type="spellEnd"/>
      <w:r>
        <w:t>)) == NULL) {</w:t>
      </w:r>
    </w:p>
    <w:p w:rsidR="00156FB7" w:rsidRDefault="00156FB7" w:rsidP="00156FB7">
      <w:pPr>
        <w:pStyle w:val="af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"cannot open directory : %s\n", </w:t>
      </w:r>
      <w:proofErr w:type="spellStart"/>
      <w:r>
        <w:t>dir</w:t>
      </w:r>
      <w:proofErr w:type="spellEnd"/>
      <w:r>
        <w:t>);</w:t>
      </w:r>
    </w:p>
    <w:p w:rsidR="00156FB7" w:rsidRDefault="00156FB7" w:rsidP="00156FB7">
      <w:pPr>
        <w:pStyle w:val="af0"/>
      </w:pPr>
      <w:r>
        <w:tab/>
      </w:r>
      <w:r>
        <w:tab/>
        <w:t>return;</w:t>
      </w:r>
    </w:p>
    <w:p w:rsidR="00156FB7" w:rsidRDefault="00156FB7" w:rsidP="00156FB7">
      <w:pPr>
        <w:pStyle w:val="af0"/>
      </w:pPr>
      <w:r>
        <w:tab/>
        <w:t>}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156FB7" w:rsidRDefault="00156FB7" w:rsidP="00156FB7">
      <w:pPr>
        <w:pStyle w:val="af0"/>
      </w:pP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디렉토리의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반복</w:t>
      </w:r>
    </w:p>
    <w:p w:rsidR="00156FB7" w:rsidRDefault="00156FB7" w:rsidP="00156FB7">
      <w:pPr>
        <w:pStyle w:val="af0"/>
      </w:pPr>
      <w:r>
        <w:tab/>
        <w:t xml:space="preserve">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엔트리의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펑션</w:t>
      </w:r>
      <w:proofErr w:type="spellEnd"/>
    </w:p>
    <w:p w:rsidR="00156FB7" w:rsidRDefault="00156FB7" w:rsidP="00156FB7">
      <w:pPr>
        <w:pStyle w:val="af0"/>
      </w:pPr>
      <w:r>
        <w:tab/>
      </w:r>
      <w:r>
        <w:tab/>
      </w:r>
      <w:proofErr w:type="spellStart"/>
      <w:r>
        <w:t>lstat</w:t>
      </w:r>
      <w:proofErr w:type="spellEnd"/>
      <w:r>
        <w:t>(entry-&gt;</w:t>
      </w:r>
      <w:proofErr w:type="spellStart"/>
      <w:r>
        <w:t>d_name</w:t>
      </w:r>
      <w:proofErr w:type="spellEnd"/>
      <w:r>
        <w:t>, &amp;</w:t>
      </w:r>
      <w:proofErr w:type="spellStart"/>
      <w:r>
        <w:t>statbuf</w:t>
      </w:r>
      <w:proofErr w:type="spellEnd"/>
      <w:r>
        <w:t>);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파일이거나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상위폴더를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무시</w:t>
      </w:r>
    </w:p>
    <w:p w:rsidR="00156FB7" w:rsidRDefault="00156FB7" w:rsidP="00156FB7">
      <w:pPr>
        <w:pStyle w:val="af0"/>
      </w:pPr>
      <w:r>
        <w:tab/>
      </w:r>
      <w:r>
        <w:tab/>
        <w:t>if(entry-&gt;</w:t>
      </w:r>
      <w:proofErr w:type="spellStart"/>
      <w:r>
        <w:t>d_name</w:t>
      </w:r>
      <w:proofErr w:type="spellEnd"/>
      <w:r>
        <w:t>[</w:t>
      </w:r>
      <w:proofErr w:type="gramStart"/>
      <w:r>
        <w:t>0]=</w:t>
      </w:r>
      <w:proofErr w:type="gramEnd"/>
      <w:r>
        <w:t>='.'){</w:t>
      </w:r>
      <w:r>
        <w:tab/>
        <w:t>continue;</w:t>
      </w:r>
      <w:r>
        <w:tab/>
        <w:t>}</w:t>
      </w:r>
      <w:r>
        <w:tab/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디렉토리인지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파일이면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156FB7" w:rsidRDefault="00156FB7" w:rsidP="00156FB7">
      <w:pPr>
        <w:pStyle w:val="af0"/>
      </w:pPr>
      <w:r>
        <w:tab/>
      </w:r>
      <w:r>
        <w:tab/>
        <w:t>if (S_ISDIR(</w:t>
      </w:r>
      <w:proofErr w:type="spellStart"/>
      <w:r>
        <w:t>statbuf.st_mode</w:t>
      </w:r>
      <w:proofErr w:type="spellEnd"/>
      <w:r>
        <w:t>)) {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파일명</w:t>
      </w:r>
      <w:r>
        <w:rPr>
          <w:rFonts w:hint="eastAsia"/>
        </w:rPr>
        <w:t xml:space="preserve"> + /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//depth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칸을</w:t>
      </w:r>
      <w:r>
        <w:rPr>
          <w:rFonts w:hint="eastAsia"/>
        </w:rPr>
        <w:t xml:space="preserve"> </w:t>
      </w:r>
      <w:r>
        <w:rPr>
          <w:rFonts w:hint="eastAsia"/>
        </w:rPr>
        <w:t>띄어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지어준다</w:t>
      </w:r>
    </w:p>
    <w:p w:rsidR="00156FB7" w:rsidRDefault="00156FB7" w:rsidP="00156FB7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"%*</w:t>
      </w:r>
      <w:proofErr w:type="spellStart"/>
      <w:r>
        <w:t>s%s</w:t>
      </w:r>
      <w:proofErr w:type="spellEnd"/>
      <w:r>
        <w:t xml:space="preserve"> / \n", depth, "", entry-&gt;</w:t>
      </w:r>
      <w:proofErr w:type="spellStart"/>
      <w:r>
        <w:t>d_name</w:t>
      </w:r>
      <w:proofErr w:type="spellEnd"/>
      <w:r>
        <w:t>);</w:t>
      </w:r>
    </w:p>
    <w:p w:rsidR="00156FB7" w:rsidRDefault="00156FB7" w:rsidP="00156FB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디렉토리면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펑션을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재호출하여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재귀처리</w:t>
      </w:r>
      <w:proofErr w:type="spellEnd"/>
    </w:p>
    <w:p w:rsidR="00156FB7" w:rsidRDefault="00156FB7" w:rsidP="00156FB7">
      <w:pPr>
        <w:pStyle w:val="af0"/>
      </w:pPr>
      <w:r>
        <w:tab/>
      </w:r>
      <w:r>
        <w:tab/>
      </w:r>
      <w:r>
        <w:tab/>
      </w:r>
      <w:proofErr w:type="spellStart"/>
      <w:r>
        <w:t>printdir</w:t>
      </w:r>
      <w:proofErr w:type="spellEnd"/>
      <w:r>
        <w:t>(entry-&gt;</w:t>
      </w:r>
      <w:proofErr w:type="spellStart"/>
      <w:r>
        <w:t>d_name</w:t>
      </w:r>
      <w:proofErr w:type="spellEnd"/>
      <w:r>
        <w:t>, depth + 4);</w:t>
      </w:r>
    </w:p>
    <w:p w:rsidR="00156FB7" w:rsidRDefault="00156FB7" w:rsidP="00156FB7">
      <w:pPr>
        <w:pStyle w:val="af0"/>
      </w:pPr>
      <w:r>
        <w:tab/>
      </w:r>
      <w:r>
        <w:tab/>
        <w:t>}</w:t>
      </w:r>
    </w:p>
    <w:p w:rsidR="00156FB7" w:rsidRDefault="00156FB7" w:rsidP="00156FB7">
      <w:pPr>
        <w:pStyle w:val="af0"/>
      </w:pPr>
      <w:r>
        <w:tab/>
      </w:r>
      <w:r>
        <w:tab/>
        <w:t>else {</w:t>
      </w:r>
    </w:p>
    <w:p w:rsidR="00156FB7" w:rsidRDefault="00156FB7" w:rsidP="00156FB7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"%*</w:t>
      </w:r>
      <w:proofErr w:type="spellStart"/>
      <w:r>
        <w:t>s%s</w:t>
      </w:r>
      <w:proofErr w:type="spellEnd"/>
      <w:r>
        <w:t>\n", depth, "", entry-&gt;</w:t>
      </w:r>
      <w:proofErr w:type="spellStart"/>
      <w:r>
        <w:t>d_name</w:t>
      </w:r>
      <w:proofErr w:type="spellEnd"/>
      <w:r>
        <w:t>);</w:t>
      </w:r>
    </w:p>
    <w:p w:rsidR="00156FB7" w:rsidRDefault="00156FB7" w:rsidP="00156FB7">
      <w:pPr>
        <w:pStyle w:val="af0"/>
      </w:pPr>
      <w:r>
        <w:tab/>
      </w:r>
      <w:r>
        <w:tab/>
        <w:t>}</w:t>
      </w:r>
    </w:p>
    <w:p w:rsidR="00156FB7" w:rsidRDefault="00156FB7" w:rsidP="00156FB7">
      <w:pPr>
        <w:pStyle w:val="af0"/>
      </w:pPr>
      <w:r>
        <w:tab/>
        <w:t>}</w:t>
      </w:r>
    </w:p>
    <w:p w:rsidR="00156FB7" w:rsidRDefault="00156FB7" w:rsidP="00156FB7">
      <w:pPr>
        <w:pStyle w:val="af0"/>
      </w:pPr>
      <w:r>
        <w:tab/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"..");</w:t>
      </w:r>
    </w:p>
    <w:p w:rsidR="00156FB7" w:rsidRDefault="00156FB7" w:rsidP="00156FB7">
      <w:pPr>
        <w:pStyle w:val="af0"/>
      </w:pP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156FB7" w:rsidRDefault="00156FB7" w:rsidP="00156FB7">
      <w:pPr>
        <w:pStyle w:val="af0"/>
      </w:pPr>
      <w:r>
        <w:t>}</w:t>
      </w:r>
    </w:p>
    <w:p w:rsidR="00156FB7" w:rsidRDefault="00156FB7" w:rsidP="00156FB7">
      <w:pPr>
        <w:pStyle w:val="af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6FB7" w:rsidRDefault="00156FB7" w:rsidP="00156FB7">
      <w:pPr>
        <w:pStyle w:val="af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scan of ./:\n");</w:t>
      </w:r>
    </w:p>
    <w:p w:rsidR="00156FB7" w:rsidRDefault="00156FB7" w:rsidP="00156FB7">
      <w:pPr>
        <w:pStyle w:val="af0"/>
      </w:pPr>
      <w:r>
        <w:tab/>
      </w:r>
      <w:proofErr w:type="spellStart"/>
      <w:proofErr w:type="gramStart"/>
      <w:r>
        <w:t>printdir</w:t>
      </w:r>
      <w:proofErr w:type="spellEnd"/>
      <w:r>
        <w:t>(</w:t>
      </w:r>
      <w:proofErr w:type="gramEnd"/>
      <w:r>
        <w:t>"./", 0);</w:t>
      </w:r>
    </w:p>
    <w:p w:rsidR="00156FB7" w:rsidRDefault="00156FB7" w:rsidP="00156FB7">
      <w:pPr>
        <w:pStyle w:val="af0"/>
      </w:pPr>
      <w:r>
        <w:tab/>
      </w:r>
      <w:proofErr w:type="spellStart"/>
      <w:r>
        <w:t>printf</w:t>
      </w:r>
      <w:proofErr w:type="spellEnd"/>
      <w:r>
        <w:t>("done.\n");</w:t>
      </w:r>
    </w:p>
    <w:p w:rsidR="00156FB7" w:rsidRDefault="00156FB7" w:rsidP="00156FB7">
      <w:pPr>
        <w:pStyle w:val="af0"/>
      </w:pPr>
      <w:r>
        <w:lastRenderedPageBreak/>
        <w:tab/>
      </w:r>
      <w:proofErr w:type="gramStart"/>
      <w:r>
        <w:t>exit(</w:t>
      </w:r>
      <w:proofErr w:type="gramEnd"/>
      <w:r>
        <w:t>0);</w:t>
      </w:r>
      <w:bookmarkStart w:id="0" w:name="_GoBack"/>
      <w:bookmarkEnd w:id="0"/>
    </w:p>
    <w:p w:rsidR="0082006C" w:rsidRDefault="00156FB7" w:rsidP="00156FB7">
      <w:pPr>
        <w:pStyle w:val="af0"/>
      </w:pPr>
      <w:r>
        <w:t>}</w:t>
      </w:r>
    </w:p>
    <w:p w:rsidR="0082006C" w:rsidRDefault="00156FB7" w:rsidP="0082006C">
      <w:pPr>
        <w:pStyle w:val="1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82006C" w:rsidRPr="0082006C" w:rsidRDefault="00156FB7" w:rsidP="00156FB7">
      <w:pPr>
        <w:pStyle w:val="af0"/>
      </w:pPr>
      <w:r>
        <w:rPr>
          <w:noProof/>
        </w:rPr>
        <w:drawing>
          <wp:inline distT="0" distB="0" distL="0" distR="0" wp14:anchorId="1E1D68C5" wp14:editId="1A797544">
            <wp:extent cx="5760085" cy="3416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06C" w:rsidRPr="0082006C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FD" w:rsidRDefault="009316FD">
      <w:pPr>
        <w:spacing w:after="0" w:line="240" w:lineRule="auto"/>
      </w:pPr>
      <w:r>
        <w:separator/>
      </w:r>
    </w:p>
  </w:endnote>
  <w:endnote w:type="continuationSeparator" w:id="0">
    <w:p w:rsidR="009316FD" w:rsidRDefault="0093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9316F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F7D0A" w:rsidRDefault="007546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017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56FB7" w:rsidRPr="00156FB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56FB7" w:rsidRPr="00156FB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9316F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F7D0A" w:rsidRDefault="007546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B12ED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56FB7" w:rsidRPr="00156FB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56FB7" w:rsidRPr="00156FB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7D0A" w:rsidRDefault="00FF7D0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FD" w:rsidRDefault="009316FD">
      <w:pPr>
        <w:spacing w:after="0" w:line="240" w:lineRule="auto"/>
      </w:pPr>
      <w:r>
        <w:separator/>
      </w:r>
    </w:p>
  </w:footnote>
  <w:footnote w:type="continuationSeparator" w:id="0">
    <w:p w:rsidR="009316FD" w:rsidRDefault="00931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C"/>
    <w:rsid w:val="00156FB7"/>
    <w:rsid w:val="001E6A74"/>
    <w:rsid w:val="007546A8"/>
    <w:rsid w:val="0082006C"/>
    <w:rsid w:val="009316FD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565E"/>
  <w15:docId w15:val="{496DEB5A-33A4-42DD-B0D7-42C75BF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D20522F7B425C8ACC47283893F8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B908E-11CC-4DBA-8464-0E3BA5605F8D}"/>
      </w:docPartPr>
      <w:docPartBody>
        <w:p w:rsidR="009A45C2" w:rsidRDefault="00967044">
          <w:pPr>
            <w:pStyle w:val="996D20522F7B425C8ACC47283893F8B4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83D47E0222A450080778FA8E05E1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CC18E2-A21C-4E31-AC6C-CA4D6F6FAD2B}"/>
      </w:docPartPr>
      <w:docPartBody>
        <w:p w:rsidR="009A45C2" w:rsidRDefault="00967044">
          <w:pPr>
            <w:pStyle w:val="583D47E0222A450080778FA8E05E15B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C569E31BA8B7490D9CD8D9DB856305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9EA995-DA1E-4A3C-B775-237EB4B11ACC}"/>
      </w:docPartPr>
      <w:docPartBody>
        <w:p w:rsidR="009A45C2" w:rsidRDefault="00967044">
          <w:pPr>
            <w:pStyle w:val="C569E31BA8B7490D9CD8D9DB856305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0211DE8778C64E53A41DF90594FFA1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38F65D-AC3C-42FD-A2BD-0F0191FF746C}"/>
      </w:docPartPr>
      <w:docPartBody>
        <w:p w:rsidR="009A45C2" w:rsidRDefault="00967044">
          <w:pPr>
            <w:pStyle w:val="0211DE8778C64E53A41DF90594FFA15F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4"/>
    <w:rsid w:val="002872CC"/>
    <w:rsid w:val="00967044"/>
    <w:rsid w:val="009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6D20522F7B425C8ACC47283893F8B4">
    <w:name w:val="996D20522F7B425C8ACC47283893F8B4"/>
    <w:pPr>
      <w:widowControl w:val="0"/>
      <w:wordWrap w:val="0"/>
      <w:autoSpaceDE w:val="0"/>
      <w:autoSpaceDN w:val="0"/>
    </w:pPr>
  </w:style>
  <w:style w:type="paragraph" w:customStyle="1" w:styleId="583D47E0222A450080778FA8E05E15BE">
    <w:name w:val="583D47E0222A450080778FA8E05E15B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69E31BA8B7490D9CD8D9DB856305AA">
    <w:name w:val="C569E31BA8B7490D9CD8D9DB856305AA"/>
    <w:pPr>
      <w:widowControl w:val="0"/>
      <w:wordWrap w:val="0"/>
      <w:autoSpaceDE w:val="0"/>
      <w:autoSpaceDN w:val="0"/>
    </w:pPr>
  </w:style>
  <w:style w:type="paragraph" w:customStyle="1" w:styleId="0211DE8778C64E53A41DF90594FFA15F">
    <w:name w:val="0211DE8778C64E53A41DF90594FFA1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2010136017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0E6820D-C7C4-4EB8-8753-679A2EFA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1분반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프로그래밍</dc:title>
  <dc:subject>PrintDir</dc:subject>
  <dc:creator>DK</dc:creator>
  <cp:keywords/>
  <dc:description/>
  <cp:lastModifiedBy>DK</cp:lastModifiedBy>
  <cp:revision>2</cp:revision>
  <dcterms:created xsi:type="dcterms:W3CDTF">2016-10-07T16:05:00Z</dcterms:created>
  <dcterms:modified xsi:type="dcterms:W3CDTF">2016-10-10T14:22:00Z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