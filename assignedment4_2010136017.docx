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A" w:rsidRDefault="00075546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6462C81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7D0A" w:rsidRDefault="00075546" w:rsidP="0082006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C569E31BA8B7490D9CD8D9DB856305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프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로그래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7D0A" w:rsidRDefault="005B7E5A" w:rsidP="005B7E5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211DE8778C64E53A41DF90594FFA15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Assignment 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7D0A" w:rsidRDefault="00FF7D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7D0A" w:rsidRDefault="00075546" w:rsidP="0082006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C569E31BA8B7490D9CD8D9DB856305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프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로그래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밍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7D0A" w:rsidRDefault="005B7E5A" w:rsidP="005B7E5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211DE8778C64E53A41DF90594FFA15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7D0A" w:rsidRDefault="00FF7D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F7D0A" w:rsidRDefault="0007554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1</w:t>
                                    </w:r>
                                    <w:r w:rsidR="0082006C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분반</w:t>
                                    </w:r>
                                  </w:sdtContent>
                                </w:sdt>
                              </w:p>
                              <w:p w:rsidR="00FF7D0A" w:rsidRDefault="00FF7D0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F7D0A" w:rsidRDefault="0007554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006C">
                                      <w:t>2010136017</w:t>
                                    </w:r>
                                  </w:sdtContent>
                                </w:sdt>
                              </w:p>
                              <w:p w:rsidR="00FF7D0A" w:rsidRDefault="0082006C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김</w:t>
                                </w:r>
                                <w:r>
                                  <w:t>덕균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FF7D0A" w:rsidRDefault="0007554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1</w:t>
                              </w:r>
                              <w:r w:rsidR="0082006C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분반</w:t>
                              </w:r>
                            </w:sdtContent>
                          </w:sdt>
                        </w:p>
                        <w:p w:rsidR="00FF7D0A" w:rsidRDefault="00FF7D0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F7D0A" w:rsidRDefault="0007554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t>2010136017</w:t>
                              </w:r>
                            </w:sdtContent>
                          </w:sdt>
                        </w:p>
                        <w:p w:rsidR="00FF7D0A" w:rsidRDefault="0082006C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김</w:t>
                          </w:r>
                          <w:r>
                            <w:t>덕균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546A8">
            <w:br w:type="page"/>
          </w:r>
        </w:sdtContent>
      </w:sdt>
    </w:p>
    <w:p w:rsidR="00FF7D0A" w:rsidRDefault="00075546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996D20522F7B425C8ACC47283893F8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006C">
            <w:rPr>
              <w:rFonts w:hint="eastAsia"/>
              <w:smallCaps w:val="0"/>
            </w:rPr>
            <w:t>시스템</w:t>
          </w:r>
          <w:r w:rsidR="0082006C">
            <w:rPr>
              <w:rFonts w:hint="eastAsia"/>
              <w:smallCaps w:val="0"/>
            </w:rPr>
            <w:t xml:space="preserve"> </w:t>
          </w:r>
          <w:r w:rsidR="0082006C">
            <w:rPr>
              <w:rFonts w:hint="eastAsia"/>
              <w:smallCaps w:val="0"/>
            </w:rPr>
            <w:t>프로그래밍</w:t>
          </w:r>
        </w:sdtContent>
      </w:sdt>
    </w:p>
    <w:p w:rsidR="00FF7D0A" w:rsidRDefault="00075546">
      <w:pPr>
        <w:pStyle w:val="a5"/>
      </w:pPr>
      <w:sdt>
        <w:sdtPr>
          <w:alias w:val="부제"/>
          <w:tag w:val="부제"/>
          <w:id w:val="11808339"/>
          <w:placeholder>
            <w:docPart w:val="583D47E0222A450080778FA8E05E15B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B7E5A">
            <w:rPr>
              <w:rFonts w:hint="eastAsia"/>
            </w:rPr>
            <w:t>Assignment 4</w:t>
          </w:r>
        </w:sdtContent>
      </w:sdt>
    </w:p>
    <w:p w:rsidR="00D72863" w:rsidRDefault="00672974" w:rsidP="00D72863">
      <w:pPr>
        <w:pStyle w:val="1"/>
      </w:pPr>
      <w:r>
        <w:t>A</w:t>
      </w:r>
      <w:r>
        <w:rPr>
          <w:rFonts w:hint="eastAsia"/>
        </w:rPr>
        <w:t>ssignment4</w:t>
      </w:r>
      <w:r w:rsidR="00D72863">
        <w:rPr>
          <w:rFonts w:hint="eastAsia"/>
        </w:rPr>
        <w:t xml:space="preserve">.c </w:t>
      </w:r>
      <w:r w:rsidR="00D72863">
        <w:rPr>
          <w:rFonts w:hint="eastAsia"/>
        </w:rPr>
        <w:t>소스</w:t>
      </w:r>
      <w:r w:rsidR="00D72863">
        <w:rPr>
          <w:rFonts w:hint="eastAsia"/>
        </w:rPr>
        <w:t xml:space="preserve"> </w:t>
      </w:r>
      <w:r w:rsidR="00D72863">
        <w:rPr>
          <w:rFonts w:hint="eastAsia"/>
        </w:rPr>
        <w:t>및</w:t>
      </w:r>
      <w:r w:rsidR="00D72863">
        <w:rPr>
          <w:rFonts w:hint="eastAsia"/>
        </w:rPr>
        <w:t xml:space="preserve"> </w:t>
      </w:r>
      <w:r w:rsidR="00D72863">
        <w:rPr>
          <w:rFonts w:hint="eastAsia"/>
        </w:rPr>
        <w:t>주석</w:t>
      </w:r>
      <w:bookmarkStart w:id="0" w:name="_GoBack"/>
      <w:bookmarkEnd w:id="0"/>
    </w:p>
    <w:p w:rsidR="00672974" w:rsidRPr="00672974" w:rsidRDefault="00672974" w:rsidP="00672974">
      <w:pPr>
        <w:pStyle w:val="af0"/>
      </w:pPr>
      <w:r w:rsidRPr="00672974">
        <w:t>#include &lt;</w:t>
      </w:r>
      <w:proofErr w:type="spellStart"/>
      <w:r w:rsidRPr="00672974">
        <w:t>stdio.h</w:t>
      </w:r>
      <w:proofErr w:type="spellEnd"/>
      <w:r w:rsidRPr="00672974">
        <w:t>&gt;</w:t>
      </w:r>
    </w:p>
    <w:p w:rsidR="00672974" w:rsidRPr="00672974" w:rsidRDefault="00672974" w:rsidP="00672974">
      <w:pPr>
        <w:pStyle w:val="af0"/>
      </w:pPr>
      <w:r w:rsidRPr="00672974">
        <w:t>#include &lt;</w:t>
      </w:r>
      <w:proofErr w:type="spellStart"/>
      <w:r w:rsidRPr="00672974">
        <w:t>stdlib.h</w:t>
      </w:r>
      <w:proofErr w:type="spellEnd"/>
      <w:r w:rsidRPr="00672974">
        <w:t>&gt;</w:t>
      </w:r>
    </w:p>
    <w:p w:rsidR="00672974" w:rsidRPr="00672974" w:rsidRDefault="00672974" w:rsidP="00672974">
      <w:pPr>
        <w:pStyle w:val="af0"/>
      </w:pPr>
    </w:p>
    <w:p w:rsidR="00672974" w:rsidRPr="00672974" w:rsidRDefault="00672974" w:rsidP="00672974">
      <w:pPr>
        <w:pStyle w:val="af0"/>
      </w:pPr>
      <w:proofErr w:type="spellStart"/>
      <w:r w:rsidRPr="00672974">
        <w:t>int</w:t>
      </w:r>
      <w:proofErr w:type="spellEnd"/>
      <w:r w:rsidRPr="00672974">
        <w:t xml:space="preserve"> </w:t>
      </w:r>
      <w:proofErr w:type="gramStart"/>
      <w:r w:rsidRPr="00672974">
        <w:t>main(</w:t>
      </w:r>
      <w:proofErr w:type="gramEnd"/>
      <w:r w:rsidRPr="00672974">
        <w:t xml:space="preserve">char </w:t>
      </w:r>
      <w:proofErr w:type="spellStart"/>
      <w:r w:rsidRPr="00672974">
        <w:t>argc</w:t>
      </w:r>
      <w:proofErr w:type="spellEnd"/>
      <w:r w:rsidRPr="00672974">
        <w:t xml:space="preserve">, char* </w:t>
      </w:r>
      <w:proofErr w:type="spellStart"/>
      <w:r w:rsidRPr="00672974">
        <w:t>argv</w:t>
      </w:r>
      <w:proofErr w:type="spellEnd"/>
      <w:r w:rsidRPr="00672974">
        <w:t>[])</w:t>
      </w:r>
    </w:p>
    <w:p w:rsidR="00672974" w:rsidRPr="00672974" w:rsidRDefault="00672974" w:rsidP="00672974">
      <w:pPr>
        <w:pStyle w:val="af0"/>
      </w:pPr>
      <w:r w:rsidRPr="00672974">
        <w:t>{</w:t>
      </w:r>
      <w:r w:rsidRPr="00672974">
        <w:tab/>
      </w:r>
    </w:p>
    <w:p w:rsidR="00672974" w:rsidRPr="00672974" w:rsidRDefault="00672974" w:rsidP="00672974">
      <w:pPr>
        <w:pStyle w:val="af0"/>
      </w:pPr>
      <w:r w:rsidRPr="00672974">
        <w:tab/>
        <w:t xml:space="preserve">char* </w:t>
      </w:r>
      <w:proofErr w:type="spellStart"/>
      <w:proofErr w:type="gramStart"/>
      <w:r w:rsidRPr="00672974">
        <w:t>envList</w:t>
      </w:r>
      <w:proofErr w:type="spellEnd"/>
      <w:r w:rsidRPr="00672974">
        <w:t>[</w:t>
      </w:r>
      <w:proofErr w:type="gramEnd"/>
      <w:r w:rsidRPr="00672974">
        <w:t>] = {"HOME", "PS1", "PATH", "LD_LIBRARY_PATH","TEST_ENV"};</w:t>
      </w:r>
    </w:p>
    <w:p w:rsidR="00672974" w:rsidRPr="00672974" w:rsidRDefault="00672974" w:rsidP="00672974">
      <w:pPr>
        <w:pStyle w:val="af0"/>
      </w:pPr>
      <w:r w:rsidRPr="00672974">
        <w:tab/>
      </w:r>
      <w:proofErr w:type="spellStart"/>
      <w:r w:rsidRPr="00672974">
        <w:t>int</w:t>
      </w:r>
      <w:proofErr w:type="spellEnd"/>
      <w:r w:rsidRPr="00672974">
        <w:t xml:space="preserve"> </w:t>
      </w:r>
      <w:proofErr w:type="spellStart"/>
      <w:r w:rsidRPr="00672974">
        <w:t>envCnt</w:t>
      </w:r>
      <w:proofErr w:type="spellEnd"/>
      <w:r w:rsidRPr="00672974">
        <w:t xml:space="preserve"> = </w:t>
      </w:r>
      <w:proofErr w:type="spellStart"/>
      <w:r w:rsidRPr="00672974">
        <w:t>sizeof</w:t>
      </w:r>
      <w:proofErr w:type="spellEnd"/>
      <w:r w:rsidRPr="00672974">
        <w:t>(</w:t>
      </w:r>
      <w:proofErr w:type="spellStart"/>
      <w:r w:rsidRPr="00672974">
        <w:t>envList</w:t>
      </w:r>
      <w:proofErr w:type="spellEnd"/>
      <w:r w:rsidRPr="00672974">
        <w:t xml:space="preserve">) / </w:t>
      </w:r>
      <w:proofErr w:type="spellStart"/>
      <w:r w:rsidRPr="00672974">
        <w:t>sizeof</w:t>
      </w:r>
      <w:proofErr w:type="spellEnd"/>
      <w:r w:rsidRPr="00672974">
        <w:t>(char*);</w:t>
      </w:r>
    </w:p>
    <w:p w:rsidR="00672974" w:rsidRPr="00672974" w:rsidRDefault="00672974" w:rsidP="00672974">
      <w:pPr>
        <w:pStyle w:val="af0"/>
      </w:pPr>
      <w:r w:rsidRPr="00672974">
        <w:tab/>
      </w:r>
      <w:proofErr w:type="spellStart"/>
      <w:r w:rsidRPr="00672974">
        <w:t>int</w:t>
      </w:r>
      <w:proofErr w:type="spellEnd"/>
      <w:r w:rsidRPr="00672974">
        <w:t xml:space="preserve"> </w:t>
      </w:r>
      <w:proofErr w:type="spellStart"/>
      <w:r w:rsidRPr="00672974">
        <w:t>i</w:t>
      </w:r>
      <w:proofErr w:type="spellEnd"/>
      <w:r w:rsidRPr="00672974">
        <w:t>;</w:t>
      </w:r>
    </w:p>
    <w:p w:rsidR="00672974" w:rsidRPr="00672974" w:rsidRDefault="00672974" w:rsidP="00672974">
      <w:pPr>
        <w:pStyle w:val="af0"/>
      </w:pPr>
    </w:p>
    <w:p w:rsidR="00672974" w:rsidRPr="00672974" w:rsidRDefault="00672974" w:rsidP="00672974">
      <w:pPr>
        <w:pStyle w:val="af0"/>
      </w:pPr>
      <w:r w:rsidRPr="00672974">
        <w:tab/>
      </w:r>
      <w:proofErr w:type="gramStart"/>
      <w:r w:rsidRPr="00672974">
        <w:t>for(</w:t>
      </w:r>
      <w:proofErr w:type="spellStart"/>
      <w:proofErr w:type="gramEnd"/>
      <w:r w:rsidRPr="00672974">
        <w:t>i</w:t>
      </w:r>
      <w:proofErr w:type="spellEnd"/>
      <w:r w:rsidRPr="00672974">
        <w:t xml:space="preserve">=0; </w:t>
      </w:r>
      <w:proofErr w:type="spellStart"/>
      <w:r w:rsidRPr="00672974">
        <w:t>i</w:t>
      </w:r>
      <w:proofErr w:type="spellEnd"/>
      <w:r w:rsidRPr="00672974">
        <w:t>&lt;</w:t>
      </w:r>
      <w:proofErr w:type="spellStart"/>
      <w:r w:rsidRPr="00672974">
        <w:t>envCnt</w:t>
      </w:r>
      <w:proofErr w:type="spellEnd"/>
      <w:r w:rsidRPr="00672974">
        <w:t>; ++</w:t>
      </w:r>
      <w:proofErr w:type="spellStart"/>
      <w:r w:rsidRPr="00672974">
        <w:t>i</w:t>
      </w:r>
      <w:proofErr w:type="spellEnd"/>
      <w:r w:rsidRPr="00672974">
        <w:t>){</w:t>
      </w:r>
    </w:p>
    <w:p w:rsidR="00672974" w:rsidRPr="00672974" w:rsidRDefault="00672974" w:rsidP="00672974">
      <w:pPr>
        <w:pStyle w:val="af0"/>
      </w:pPr>
      <w:r w:rsidRPr="00672974">
        <w:tab/>
      </w:r>
      <w:r w:rsidRPr="00672974">
        <w:tab/>
      </w:r>
      <w:proofErr w:type="spellStart"/>
      <w:proofErr w:type="gramStart"/>
      <w:r w:rsidRPr="00672974">
        <w:t>printf</w:t>
      </w:r>
      <w:proofErr w:type="spellEnd"/>
      <w:r w:rsidRPr="00672974">
        <w:t>(</w:t>
      </w:r>
      <w:proofErr w:type="gramEnd"/>
      <w:r w:rsidRPr="00672974">
        <w:t xml:space="preserve">"$%s : %s\n", </w:t>
      </w:r>
      <w:proofErr w:type="spellStart"/>
      <w:r w:rsidRPr="00672974">
        <w:t>envList</w:t>
      </w:r>
      <w:proofErr w:type="spellEnd"/>
      <w:r w:rsidRPr="00672974">
        <w:t>[</w:t>
      </w:r>
      <w:proofErr w:type="spellStart"/>
      <w:r w:rsidRPr="00672974">
        <w:t>i</w:t>
      </w:r>
      <w:proofErr w:type="spellEnd"/>
      <w:r w:rsidRPr="00672974">
        <w:t xml:space="preserve">], </w:t>
      </w:r>
      <w:proofErr w:type="spellStart"/>
      <w:r w:rsidRPr="00672974">
        <w:t>getenv</w:t>
      </w:r>
      <w:proofErr w:type="spellEnd"/>
      <w:r w:rsidRPr="00672974">
        <w:t>(</w:t>
      </w:r>
      <w:proofErr w:type="spellStart"/>
      <w:r w:rsidRPr="00672974">
        <w:t>envList</w:t>
      </w:r>
      <w:proofErr w:type="spellEnd"/>
      <w:r w:rsidRPr="00672974">
        <w:t>[</w:t>
      </w:r>
      <w:proofErr w:type="spellStart"/>
      <w:r w:rsidRPr="00672974">
        <w:t>i</w:t>
      </w:r>
      <w:proofErr w:type="spellEnd"/>
      <w:r w:rsidRPr="00672974">
        <w:t>]));</w:t>
      </w:r>
    </w:p>
    <w:p w:rsidR="00672974" w:rsidRPr="00672974" w:rsidRDefault="00672974" w:rsidP="00672974">
      <w:pPr>
        <w:pStyle w:val="af0"/>
      </w:pPr>
      <w:r w:rsidRPr="00672974">
        <w:tab/>
        <w:t>}</w:t>
      </w:r>
    </w:p>
    <w:p w:rsidR="00672974" w:rsidRPr="00672974" w:rsidRDefault="00672974" w:rsidP="00672974">
      <w:pPr>
        <w:pStyle w:val="af0"/>
      </w:pPr>
    </w:p>
    <w:p w:rsidR="00672974" w:rsidRPr="00672974" w:rsidRDefault="00672974" w:rsidP="00672974">
      <w:pPr>
        <w:pStyle w:val="af0"/>
      </w:pPr>
      <w:r w:rsidRPr="00672974">
        <w:rPr>
          <w:rFonts w:hint="eastAsia"/>
        </w:rPr>
        <w:tab/>
      </w:r>
      <w:proofErr w:type="spellStart"/>
      <w:r w:rsidRPr="00672974">
        <w:rPr>
          <w:rFonts w:hint="eastAsia"/>
        </w:rPr>
        <w:t>printf</w:t>
      </w:r>
      <w:proofErr w:type="spellEnd"/>
      <w:r w:rsidRPr="00672974">
        <w:rPr>
          <w:rFonts w:hint="eastAsia"/>
        </w:rPr>
        <w:t xml:space="preserve">("TEST_ENV </w:t>
      </w:r>
      <w:r w:rsidRPr="00672974">
        <w:rPr>
          <w:rFonts w:hint="eastAsia"/>
        </w:rPr>
        <w:t>환경</w:t>
      </w:r>
      <w:r w:rsidRPr="00672974">
        <w:rPr>
          <w:rFonts w:hint="eastAsia"/>
        </w:rPr>
        <w:t xml:space="preserve"> </w:t>
      </w:r>
      <w:r w:rsidRPr="00672974">
        <w:rPr>
          <w:rFonts w:hint="eastAsia"/>
        </w:rPr>
        <w:t>변수</w:t>
      </w:r>
      <w:r w:rsidRPr="00672974">
        <w:rPr>
          <w:rFonts w:hint="eastAsia"/>
        </w:rPr>
        <w:t xml:space="preserve"> </w:t>
      </w:r>
      <w:proofErr w:type="spellStart"/>
      <w:r w:rsidRPr="00672974">
        <w:rPr>
          <w:rFonts w:hint="eastAsia"/>
        </w:rPr>
        <w:t>셋팅</w:t>
      </w:r>
      <w:proofErr w:type="spellEnd"/>
      <w:r w:rsidRPr="00672974">
        <w:rPr>
          <w:rFonts w:hint="eastAsia"/>
        </w:rPr>
        <w:t xml:space="preserve"> \n");</w:t>
      </w:r>
    </w:p>
    <w:p w:rsidR="00672974" w:rsidRPr="00672974" w:rsidRDefault="00672974" w:rsidP="00672974">
      <w:pPr>
        <w:pStyle w:val="af0"/>
      </w:pPr>
      <w:r w:rsidRPr="00672974">
        <w:tab/>
        <w:t>if(</w:t>
      </w:r>
      <w:proofErr w:type="spellStart"/>
      <w:r w:rsidRPr="00672974">
        <w:t>setenv</w:t>
      </w:r>
      <w:proofErr w:type="spellEnd"/>
      <w:r w:rsidRPr="00672974">
        <w:t>("TEST_ENV","1234",</w:t>
      </w:r>
      <w:proofErr w:type="gramStart"/>
      <w:r w:rsidRPr="00672974">
        <w:t>1)=</w:t>
      </w:r>
      <w:proofErr w:type="gramEnd"/>
      <w:r w:rsidRPr="00672974">
        <w:t>=-1){</w:t>
      </w:r>
    </w:p>
    <w:p w:rsidR="00672974" w:rsidRPr="00672974" w:rsidRDefault="00672974" w:rsidP="00672974">
      <w:pPr>
        <w:pStyle w:val="af0"/>
      </w:pPr>
      <w:r w:rsidRPr="00672974">
        <w:rPr>
          <w:rFonts w:hint="eastAsia"/>
        </w:rPr>
        <w:tab/>
      </w:r>
      <w:r w:rsidRPr="00672974">
        <w:rPr>
          <w:rFonts w:hint="eastAsia"/>
        </w:rPr>
        <w:tab/>
      </w:r>
      <w:proofErr w:type="spellStart"/>
      <w:r w:rsidRPr="00672974">
        <w:rPr>
          <w:rFonts w:hint="eastAsia"/>
        </w:rPr>
        <w:t>printf</w:t>
      </w:r>
      <w:proofErr w:type="spellEnd"/>
      <w:r w:rsidRPr="00672974">
        <w:rPr>
          <w:rFonts w:hint="eastAsia"/>
        </w:rPr>
        <w:t>("</w:t>
      </w:r>
      <w:r w:rsidRPr="00672974">
        <w:rPr>
          <w:rFonts w:hint="eastAsia"/>
        </w:rPr>
        <w:t>환경</w:t>
      </w:r>
      <w:r w:rsidRPr="00672974">
        <w:rPr>
          <w:rFonts w:hint="eastAsia"/>
        </w:rPr>
        <w:t xml:space="preserve"> </w:t>
      </w:r>
      <w:r w:rsidRPr="00672974">
        <w:rPr>
          <w:rFonts w:hint="eastAsia"/>
        </w:rPr>
        <w:t>변수</w:t>
      </w:r>
      <w:r w:rsidRPr="00672974">
        <w:rPr>
          <w:rFonts w:hint="eastAsia"/>
        </w:rPr>
        <w:t xml:space="preserve"> </w:t>
      </w:r>
      <w:proofErr w:type="spellStart"/>
      <w:r w:rsidRPr="00672974">
        <w:rPr>
          <w:rFonts w:hint="eastAsia"/>
        </w:rPr>
        <w:t>셋팅에</w:t>
      </w:r>
      <w:proofErr w:type="spellEnd"/>
      <w:r w:rsidRPr="00672974">
        <w:rPr>
          <w:rFonts w:hint="eastAsia"/>
        </w:rPr>
        <w:t xml:space="preserve"> </w:t>
      </w:r>
      <w:r w:rsidRPr="00672974">
        <w:rPr>
          <w:rFonts w:hint="eastAsia"/>
        </w:rPr>
        <w:t>실패하였습니다</w:t>
      </w:r>
      <w:proofErr w:type="gramStart"/>
      <w:r w:rsidRPr="00672974">
        <w:rPr>
          <w:rFonts w:hint="eastAsia"/>
        </w:rPr>
        <w:t>.\</w:t>
      </w:r>
      <w:proofErr w:type="gramEnd"/>
      <w:r w:rsidRPr="00672974">
        <w:rPr>
          <w:rFonts w:hint="eastAsia"/>
        </w:rPr>
        <w:t>n");</w:t>
      </w:r>
    </w:p>
    <w:p w:rsidR="00672974" w:rsidRPr="00672974" w:rsidRDefault="00672974" w:rsidP="00672974">
      <w:pPr>
        <w:pStyle w:val="af0"/>
      </w:pPr>
      <w:r w:rsidRPr="00672974">
        <w:tab/>
      </w:r>
      <w:proofErr w:type="gramStart"/>
      <w:r w:rsidRPr="00672974">
        <w:t>}else</w:t>
      </w:r>
      <w:proofErr w:type="gramEnd"/>
      <w:r w:rsidRPr="00672974">
        <w:t>{</w:t>
      </w:r>
    </w:p>
    <w:p w:rsidR="00672974" w:rsidRPr="00672974" w:rsidRDefault="00672974" w:rsidP="00672974">
      <w:pPr>
        <w:pStyle w:val="af0"/>
      </w:pPr>
      <w:r w:rsidRPr="00672974">
        <w:rPr>
          <w:rFonts w:hint="eastAsia"/>
        </w:rPr>
        <w:tab/>
      </w:r>
      <w:r w:rsidRPr="00672974">
        <w:rPr>
          <w:rFonts w:hint="eastAsia"/>
        </w:rPr>
        <w:tab/>
      </w:r>
      <w:proofErr w:type="spellStart"/>
      <w:r w:rsidRPr="00672974">
        <w:rPr>
          <w:rFonts w:hint="eastAsia"/>
        </w:rPr>
        <w:t>printf</w:t>
      </w:r>
      <w:proofErr w:type="spellEnd"/>
      <w:r w:rsidRPr="00672974">
        <w:rPr>
          <w:rFonts w:hint="eastAsia"/>
        </w:rPr>
        <w:t xml:space="preserve">("TEST_ENV </w:t>
      </w:r>
      <w:r w:rsidRPr="00672974">
        <w:rPr>
          <w:rFonts w:hint="eastAsia"/>
        </w:rPr>
        <w:t>환경변수</w:t>
      </w:r>
      <w:r w:rsidRPr="00672974">
        <w:rPr>
          <w:rFonts w:hint="eastAsia"/>
        </w:rPr>
        <w:t xml:space="preserve"> </w:t>
      </w:r>
      <w:proofErr w:type="spellStart"/>
      <w:r w:rsidRPr="00672974">
        <w:rPr>
          <w:rFonts w:hint="eastAsia"/>
        </w:rPr>
        <w:t>셋팅</w:t>
      </w:r>
      <w:proofErr w:type="spellEnd"/>
      <w:r w:rsidRPr="00672974">
        <w:rPr>
          <w:rFonts w:hint="eastAsia"/>
        </w:rPr>
        <w:t xml:space="preserve"> </w:t>
      </w:r>
      <w:r w:rsidRPr="00672974">
        <w:rPr>
          <w:rFonts w:hint="eastAsia"/>
        </w:rPr>
        <w:t>성공</w:t>
      </w:r>
      <w:r w:rsidRPr="00672974">
        <w:rPr>
          <w:rFonts w:hint="eastAsia"/>
        </w:rPr>
        <w:t xml:space="preserve">\n </w:t>
      </w:r>
      <w:r w:rsidRPr="00672974">
        <w:rPr>
          <w:rFonts w:hint="eastAsia"/>
        </w:rPr>
        <w:t>현</w:t>
      </w:r>
      <w:r w:rsidRPr="00672974">
        <w:rPr>
          <w:rFonts w:hint="eastAsia"/>
        </w:rPr>
        <w:t xml:space="preserve"> </w:t>
      </w:r>
      <w:r w:rsidRPr="00672974">
        <w:rPr>
          <w:rFonts w:hint="eastAsia"/>
        </w:rPr>
        <w:t>프로세스에서만</w:t>
      </w:r>
      <w:r w:rsidRPr="00672974">
        <w:rPr>
          <w:rFonts w:hint="eastAsia"/>
        </w:rPr>
        <w:t xml:space="preserve"> </w:t>
      </w:r>
      <w:r w:rsidRPr="00672974">
        <w:rPr>
          <w:rFonts w:hint="eastAsia"/>
        </w:rPr>
        <w:t>유효</w:t>
      </w:r>
      <w:r w:rsidRPr="00672974">
        <w:rPr>
          <w:rFonts w:hint="eastAsia"/>
        </w:rPr>
        <w:t>\n");</w:t>
      </w:r>
    </w:p>
    <w:p w:rsidR="00672974" w:rsidRPr="00672974" w:rsidRDefault="00672974" w:rsidP="00672974">
      <w:pPr>
        <w:pStyle w:val="af0"/>
      </w:pPr>
      <w:r w:rsidRPr="00672974">
        <w:tab/>
        <w:t>}</w:t>
      </w:r>
    </w:p>
    <w:p w:rsidR="00672974" w:rsidRPr="00672974" w:rsidRDefault="00672974" w:rsidP="00672974">
      <w:pPr>
        <w:pStyle w:val="af0"/>
      </w:pPr>
      <w:r w:rsidRPr="00672974">
        <w:tab/>
      </w:r>
      <w:proofErr w:type="spellStart"/>
      <w:proofErr w:type="gramStart"/>
      <w:r w:rsidRPr="00672974">
        <w:t>printf</w:t>
      </w:r>
      <w:proofErr w:type="spellEnd"/>
      <w:r w:rsidRPr="00672974">
        <w:t>(</w:t>
      </w:r>
      <w:proofErr w:type="gramEnd"/>
      <w:r w:rsidRPr="00672974">
        <w:t>"$TEST_ENV : %s\n",</w:t>
      </w:r>
      <w:proofErr w:type="spellStart"/>
      <w:r w:rsidRPr="00672974">
        <w:t>getenv</w:t>
      </w:r>
      <w:proofErr w:type="spellEnd"/>
      <w:r w:rsidRPr="00672974">
        <w:t>("TEST_ENV"));</w:t>
      </w:r>
    </w:p>
    <w:p w:rsidR="00672974" w:rsidRPr="00672974" w:rsidRDefault="00672974" w:rsidP="00672974">
      <w:pPr>
        <w:pStyle w:val="af0"/>
      </w:pPr>
    </w:p>
    <w:p w:rsidR="00672974" w:rsidRPr="00672974" w:rsidRDefault="00672974" w:rsidP="00672974">
      <w:pPr>
        <w:pStyle w:val="af0"/>
      </w:pPr>
    </w:p>
    <w:p w:rsidR="00672974" w:rsidRPr="00672974" w:rsidRDefault="00672974" w:rsidP="00672974">
      <w:pPr>
        <w:pStyle w:val="af0"/>
      </w:pPr>
      <w:r w:rsidRPr="00672974">
        <w:tab/>
        <w:t>return 0;</w:t>
      </w:r>
    </w:p>
    <w:p w:rsidR="00672974" w:rsidRDefault="00672974" w:rsidP="00672974">
      <w:pPr>
        <w:pStyle w:val="af0"/>
        <w:rPr>
          <w:b/>
        </w:rPr>
      </w:pPr>
      <w:r w:rsidRPr="00672974">
        <w:t>}</w:t>
      </w:r>
    </w:p>
    <w:p w:rsidR="0082006C" w:rsidRDefault="00672974" w:rsidP="00672974">
      <w:pPr>
        <w:pStyle w:val="1"/>
      </w:pPr>
      <w:r>
        <w:t>A</w:t>
      </w:r>
      <w:r>
        <w:rPr>
          <w:rFonts w:hint="eastAsia"/>
        </w:rPr>
        <w:t xml:space="preserve">ssignment4.c </w:t>
      </w:r>
      <w:r w:rsidR="00156FB7">
        <w:rPr>
          <w:rFonts w:hint="eastAsia"/>
        </w:rPr>
        <w:t>실행</w:t>
      </w:r>
      <w:r w:rsidR="00156FB7">
        <w:rPr>
          <w:rFonts w:hint="eastAsia"/>
        </w:rPr>
        <w:t xml:space="preserve"> </w:t>
      </w:r>
      <w:r w:rsidR="00156FB7">
        <w:rPr>
          <w:rFonts w:hint="eastAsia"/>
        </w:rPr>
        <w:t>화면</w:t>
      </w:r>
    </w:p>
    <w:p w:rsidR="0082006C" w:rsidRDefault="00672974" w:rsidP="00156FB7">
      <w:pPr>
        <w:pStyle w:val="af0"/>
        <w:rPr>
          <w:noProof/>
        </w:rPr>
      </w:pPr>
      <w:r w:rsidRPr="00672974">
        <w:rPr>
          <w:noProof/>
        </w:rPr>
        <w:drawing>
          <wp:inline distT="0" distB="0" distL="0" distR="0" wp14:anchorId="37937571" wp14:editId="2F0D4BD7">
            <wp:extent cx="5760085" cy="1695860"/>
            <wp:effectExtent l="0" t="0" r="0" b="0"/>
            <wp:docPr id="3" name="그림 3" descr="C:\Users\DK\Desktop\과제함\시스템프로그래밍\assign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Desktop\과제함\시스템프로그래밍\assignmen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63" w:rsidRDefault="00D72863" w:rsidP="00156FB7">
      <w:pPr>
        <w:pStyle w:val="af0"/>
      </w:pPr>
    </w:p>
    <w:p w:rsidR="00672974" w:rsidRDefault="00672974" w:rsidP="00D72863">
      <w:pPr>
        <w:rPr>
          <w:noProof/>
        </w:rPr>
      </w:pPr>
    </w:p>
    <w:p w:rsidR="00D72863" w:rsidRPr="00D72863" w:rsidRDefault="00672974" w:rsidP="00D72863">
      <w:r w:rsidRPr="00672974">
        <w:rPr>
          <w:noProof/>
        </w:rPr>
        <w:t xml:space="preserve"> </w:t>
      </w:r>
    </w:p>
    <w:sectPr w:rsidR="00D72863" w:rsidRPr="00D72863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546" w:rsidRDefault="00075546">
      <w:pPr>
        <w:spacing w:after="0" w:line="240" w:lineRule="auto"/>
      </w:pPr>
      <w:r>
        <w:separator/>
      </w:r>
    </w:p>
  </w:endnote>
  <w:endnote w:type="continuationSeparator" w:id="0">
    <w:p w:rsidR="00075546" w:rsidRDefault="0007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07554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FF7D0A" w:rsidRDefault="0007554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50176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72974" w:rsidRPr="0067297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72974" w:rsidRPr="0067297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07554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FF7D0A" w:rsidRDefault="0007554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B12ED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B7E5A" w:rsidRPr="005B7E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B7E5A" w:rsidRPr="005B7E5A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7D0A" w:rsidRDefault="00FF7D0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546" w:rsidRDefault="00075546">
      <w:pPr>
        <w:spacing w:after="0" w:line="240" w:lineRule="auto"/>
      </w:pPr>
      <w:r>
        <w:separator/>
      </w:r>
    </w:p>
  </w:footnote>
  <w:footnote w:type="continuationSeparator" w:id="0">
    <w:p w:rsidR="00075546" w:rsidRDefault="00075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6C"/>
    <w:rsid w:val="00075546"/>
    <w:rsid w:val="00134C0D"/>
    <w:rsid w:val="00156FB7"/>
    <w:rsid w:val="001E6A74"/>
    <w:rsid w:val="00225F12"/>
    <w:rsid w:val="005B7E5A"/>
    <w:rsid w:val="00672974"/>
    <w:rsid w:val="007546A8"/>
    <w:rsid w:val="0082006C"/>
    <w:rsid w:val="008C300B"/>
    <w:rsid w:val="009316FD"/>
    <w:rsid w:val="00D72863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912C"/>
  <w15:docId w15:val="{496DEB5A-33A4-42DD-B0D7-42C75BF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D20522F7B425C8ACC47283893F8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B908E-11CC-4DBA-8464-0E3BA5605F8D}"/>
      </w:docPartPr>
      <w:docPartBody>
        <w:p w:rsidR="009A45C2" w:rsidRDefault="00967044">
          <w:pPr>
            <w:pStyle w:val="996D20522F7B425C8ACC47283893F8B4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583D47E0222A450080778FA8E05E15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CC18E2-A21C-4E31-AC6C-CA4D6F6FAD2B}"/>
      </w:docPartPr>
      <w:docPartBody>
        <w:p w:rsidR="009A45C2" w:rsidRDefault="00967044">
          <w:pPr>
            <w:pStyle w:val="583D47E0222A450080778FA8E05E15B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C569E31BA8B7490D9CD8D9DB856305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9EA995-DA1E-4A3C-B775-237EB4B11ACC}"/>
      </w:docPartPr>
      <w:docPartBody>
        <w:p w:rsidR="009A45C2" w:rsidRDefault="00967044">
          <w:pPr>
            <w:pStyle w:val="C569E31BA8B7490D9CD8D9DB856305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0211DE8778C64E53A41DF90594FFA1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38F65D-AC3C-42FD-A2BD-0F0191FF746C}"/>
      </w:docPartPr>
      <w:docPartBody>
        <w:p w:rsidR="009A45C2" w:rsidRDefault="00967044">
          <w:pPr>
            <w:pStyle w:val="0211DE8778C64E53A41DF90594FFA15F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4"/>
    <w:rsid w:val="001E14F6"/>
    <w:rsid w:val="002872CC"/>
    <w:rsid w:val="007F13B3"/>
    <w:rsid w:val="00967044"/>
    <w:rsid w:val="009A45C2"/>
    <w:rsid w:val="00D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6D20522F7B425C8ACC47283893F8B4">
    <w:name w:val="996D20522F7B425C8ACC47283893F8B4"/>
    <w:pPr>
      <w:widowControl w:val="0"/>
      <w:wordWrap w:val="0"/>
      <w:autoSpaceDE w:val="0"/>
      <w:autoSpaceDN w:val="0"/>
    </w:pPr>
  </w:style>
  <w:style w:type="paragraph" w:customStyle="1" w:styleId="583D47E0222A450080778FA8E05E15BE">
    <w:name w:val="583D47E0222A450080778FA8E05E15B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69E31BA8B7490D9CD8D9DB856305AA">
    <w:name w:val="C569E31BA8B7490D9CD8D9DB856305AA"/>
    <w:pPr>
      <w:widowControl w:val="0"/>
      <w:wordWrap w:val="0"/>
      <w:autoSpaceDE w:val="0"/>
      <w:autoSpaceDN w:val="0"/>
    </w:pPr>
  </w:style>
  <w:style w:type="paragraph" w:customStyle="1" w:styleId="0211DE8778C64E53A41DF90594FFA15F">
    <w:name w:val="0211DE8778C64E53A41DF90594FFA1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2010136017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49F4A94-D398-4F9A-BAA0-6EB05213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72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시스템 프로그래밍</vt:lpstr>
      <vt:lpstr/>
    </vt:vector>
  </TitlesOfParts>
  <Company>1분반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프로그래밍</dc:title>
  <dc:subject>Assignment 4</dc:subject>
  <dc:creator>DK</dc:creator>
  <cp:keywords/>
  <dc:description/>
  <cp:lastModifiedBy>DK</cp:lastModifiedBy>
  <cp:revision>7</cp:revision>
  <dcterms:created xsi:type="dcterms:W3CDTF">2016-10-07T16:05:00Z</dcterms:created>
  <dcterms:modified xsi:type="dcterms:W3CDTF">2016-10-17T13:54:00Z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