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5C3819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5C3819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5C3819" w:rsidP="003D5AC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7E5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Assignment </w:t>
                                          </w:r>
                                          <w:r w:rsidR="003D5AC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7D0A" w:rsidRDefault="00FF7D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5C3819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5C3819" w:rsidP="003D5AC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E5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3D5ACC">
                                      <w:rPr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7D0A" w:rsidRDefault="00FF7D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5C381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5C3819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07554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07554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546A8">
            <w:br w:type="page"/>
          </w:r>
        </w:sdtContent>
      </w:sdt>
    </w:p>
    <w:p w:rsidR="00FF7D0A" w:rsidRDefault="005C3819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5C3819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D5ACC">
            <w:rPr>
              <w:rFonts w:hint="eastAsia"/>
            </w:rPr>
            <w:t>Assignment 6</w:t>
          </w:r>
        </w:sdtContent>
      </w:sdt>
    </w:p>
    <w:p w:rsidR="00D72863" w:rsidRDefault="003D5ACC" w:rsidP="00D72863">
      <w:pPr>
        <w:pStyle w:val="1"/>
      </w:pPr>
      <w:r>
        <w:rPr>
          <w:rFonts w:hint="eastAsia"/>
        </w:rPr>
        <w:t>pmon</w:t>
      </w:r>
      <w:r w:rsidR="00D72863">
        <w:rPr>
          <w:rFonts w:hint="eastAsia"/>
        </w:rPr>
        <w:t xml:space="preserve">.c </w:t>
      </w:r>
      <w:r w:rsidR="00D72863">
        <w:rPr>
          <w:rFonts w:hint="eastAsia"/>
        </w:rPr>
        <w:t>소스</w:t>
      </w:r>
      <w:r w:rsidR="00D72863">
        <w:rPr>
          <w:rFonts w:hint="eastAsia"/>
        </w:rPr>
        <w:t xml:space="preserve"> </w:t>
      </w:r>
      <w:r w:rsidR="00D72863">
        <w:rPr>
          <w:rFonts w:hint="eastAsia"/>
        </w:rPr>
        <w:t>및</w:t>
      </w:r>
      <w:r w:rsidR="00D72863">
        <w:rPr>
          <w:rFonts w:hint="eastAsia"/>
        </w:rPr>
        <w:t xml:space="preserve"> </w:t>
      </w:r>
      <w:r w:rsidR="00D72863">
        <w:rPr>
          <w:rFonts w:hint="eastAsia"/>
        </w:rPr>
        <w:t>주석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&lt;stdio.h&gt;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&lt;stdlib.h&gt;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&lt;unistd.h&gt;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&lt;signal.h&gt;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getPID(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*process_name){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pid = -1;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cmd_result[1024];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FILE *fp;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만들기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sprintf(cmd_result,</w:t>
      </w:r>
      <w:r>
        <w:rPr>
          <w:rFonts w:ascii="돋움체" w:eastAsia="돋움체" w:cs="돋움체"/>
          <w:color w:val="A31515"/>
          <w:sz w:val="19"/>
          <w:szCs w:val="19"/>
        </w:rPr>
        <w:t>"ps -eaf | grep -w %s | grep -v grep | awk '{print $2}'"</w:t>
      </w:r>
      <w:r>
        <w:rPr>
          <w:rFonts w:ascii="돋움체" w:eastAsia="돋움체" w:cs="돋움체"/>
          <w:color w:val="000000"/>
          <w:sz w:val="19"/>
          <w:szCs w:val="19"/>
        </w:rPr>
        <w:t>,process_name);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fp = popen(cmd_result,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>(fp != NULL){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//pid </w:t>
      </w:r>
      <w:r>
        <w:rPr>
          <w:rFonts w:ascii="돋움체" w:eastAsia="돋움체" w:cs="돋움체" w:hint="eastAsia"/>
          <w:color w:val="008000"/>
          <w:sz w:val="19"/>
          <w:szCs w:val="19"/>
        </w:rPr>
        <w:t>얻기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fseek(fp,0,SEEK_SET);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fscanf(fp,</w:t>
      </w:r>
      <w:r>
        <w:rPr>
          <w:rFonts w:ascii="돋움체" w:eastAsia="돋움체" w:cs="돋움체"/>
          <w:color w:val="A31515"/>
          <w:sz w:val="19"/>
          <w:szCs w:val="19"/>
        </w:rPr>
        <w:t>"%d"</w:t>
      </w:r>
      <w:r>
        <w:rPr>
          <w:rFonts w:ascii="돋움체" w:eastAsia="돋움체" w:cs="돋움체"/>
          <w:color w:val="000000"/>
          <w:sz w:val="19"/>
          <w:szCs w:val="19"/>
        </w:rPr>
        <w:t>,&amp;pid);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fclose(fp);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pid;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check_process(){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//pid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얻어오기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pid = getPID(</w:t>
      </w:r>
      <w:r>
        <w:rPr>
          <w:rFonts w:ascii="돋움체" w:eastAsia="돋움체" w:cs="돋움체"/>
          <w:color w:val="A31515"/>
          <w:sz w:val="19"/>
          <w:szCs w:val="19"/>
        </w:rPr>
        <w:t>"ptest"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>(pid == -1){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"not existed\n"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"running\n"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sz w:val="19"/>
          <w:szCs w:val="19"/>
        </w:rPr>
        <w:t>초에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한번씩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알람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alarm(5);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argc,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>* argv[]){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command=0;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pid;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알람에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등록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signal(SIGALRM,check_process);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  <w:t>alarm(5);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9B0F1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(command != 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r>
        <w:rPr>
          <w:rFonts w:ascii="돋움체" w:eastAsia="돋움체" w:cs="돋움체"/>
          <w:color w:val="000000"/>
          <w:sz w:val="19"/>
          <w:szCs w:val="19"/>
        </w:rPr>
        <w:t>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"&gt;&gt;"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color w:val="000000"/>
          <w:sz w:val="19"/>
          <w:szCs w:val="19"/>
        </w:rPr>
        <w:t>,&amp;command);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버퍼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비우기</w:t>
      </w:r>
    </w:p>
    <w:p w:rsidR="009B0F14" w:rsidRDefault="003D5ACC" w:rsidP="009B0F1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>(getchar()!=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  <w:r w:rsidR="009B0F14" w:rsidRPr="009B0F14"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:rsidR="003D5ACC" w:rsidRPr="009B0F14" w:rsidRDefault="009B0F14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pid = getPID(</w:t>
      </w:r>
      <w:r>
        <w:rPr>
          <w:rFonts w:ascii="돋움체" w:eastAsia="돋움체" w:cs="돋움체"/>
          <w:color w:val="A31515"/>
          <w:sz w:val="19"/>
          <w:szCs w:val="19"/>
        </w:rPr>
        <w:t>"ptest"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  <w:bookmarkStart w:id="0" w:name="_GoBack"/>
      <w:bookmarkEnd w:id="0"/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color w:val="000000"/>
          <w:sz w:val="19"/>
          <w:szCs w:val="19"/>
        </w:rPr>
        <w:t>(command){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종료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command=</w:t>
      </w:r>
      <w:r>
        <w:rPr>
          <w:rFonts w:ascii="돋움체" w:eastAsia="돋움체" w:cs="돋움체"/>
          <w:color w:val="A31515"/>
          <w:sz w:val="19"/>
          <w:szCs w:val="19"/>
        </w:rPr>
        <w:t>'q'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'K'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'k'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>(pid != -1){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kill(pid,SIGKILL);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"not existed\n"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'S'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's'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>(pid != -1){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"already running\n"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sz w:val="19"/>
          <w:szCs w:val="19"/>
        </w:rPr>
        <w:t>"./ptest &amp;"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'R'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'r'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>(pid != -1){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kill(pid,SIGKILL);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"newly started\n"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sz w:val="19"/>
          <w:szCs w:val="19"/>
        </w:rPr>
        <w:t>"./ptest &amp;"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:rsidR="0082006C" w:rsidRDefault="003D5ACC" w:rsidP="003D5ACC">
      <w:pPr>
        <w:pStyle w:val="1"/>
      </w:pPr>
      <w:r>
        <w:t>P</w:t>
      </w:r>
      <w:r>
        <w:rPr>
          <w:rFonts w:hint="eastAsia"/>
        </w:rPr>
        <w:t>test.</w:t>
      </w:r>
      <w:r>
        <w:t xml:space="preserve">c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&lt;stdio.h&gt;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&lt;unistd.h&gt;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&lt;signal.h&gt;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&lt;time.h&gt;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what_time(){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tm</w:t>
      </w:r>
      <w:r>
        <w:rPr>
          <w:rFonts w:ascii="돋움체" w:eastAsia="돋움체" w:cs="돋움체"/>
          <w:color w:val="000000"/>
          <w:sz w:val="19"/>
          <w:szCs w:val="19"/>
        </w:rPr>
        <w:t xml:space="preserve"> *tm_ptr;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time_t</w:t>
      </w:r>
      <w:r>
        <w:rPr>
          <w:rFonts w:ascii="돋움체" w:eastAsia="돋움체" w:cs="돋움체"/>
          <w:color w:val="000000"/>
          <w:sz w:val="19"/>
          <w:szCs w:val="19"/>
        </w:rPr>
        <w:t xml:space="preserve"> the_time;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)time(&amp;the_time);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tm_ptr = localtime(&amp;the_time);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"%d/%d/%d %d:%d:%d\n"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tm_ptr-&gt;tm_year+1900,tm_ptr-&gt;tm_mon+1,tm_ptr-&gt;tm_mday,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tm_ptr-&gt;tm_hour,tm_ptr-&gt;tm_min,tm_ptr-&gt;tm_sec);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argc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argv</w:t>
      </w:r>
      <w:r>
        <w:rPr>
          <w:rFonts w:ascii="돋움체" w:eastAsia="돋움체" w:cs="돋움체"/>
          <w:color w:val="000000"/>
          <w:sz w:val="19"/>
          <w:szCs w:val="19"/>
        </w:rPr>
        <w:t>[]){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알람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시그널에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등록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signal(SIGALRM,what_time);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what_time();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>(1){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alarm(2);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pause();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3D5ACC" w:rsidRDefault="003D5ACC" w:rsidP="003D5ACC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:rsidR="003D5ACC" w:rsidRPr="009B0F14" w:rsidRDefault="009B0F14" w:rsidP="009B0F1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:rsidR="0082006C" w:rsidRDefault="0082006C" w:rsidP="00156FB7">
      <w:pPr>
        <w:pStyle w:val="af0"/>
        <w:rPr>
          <w:noProof/>
        </w:rPr>
      </w:pPr>
    </w:p>
    <w:p w:rsidR="00D72863" w:rsidRDefault="00D72863" w:rsidP="00156FB7">
      <w:pPr>
        <w:pStyle w:val="af0"/>
      </w:pPr>
    </w:p>
    <w:p w:rsidR="00672974" w:rsidRDefault="00672974" w:rsidP="00D72863">
      <w:pPr>
        <w:rPr>
          <w:noProof/>
        </w:rPr>
      </w:pPr>
    </w:p>
    <w:p w:rsidR="00D72863" w:rsidRPr="00D72863" w:rsidRDefault="00672974" w:rsidP="00D72863">
      <w:r w:rsidRPr="00672974">
        <w:rPr>
          <w:noProof/>
        </w:rPr>
        <w:t xml:space="preserve"> </w:t>
      </w:r>
    </w:p>
    <w:sectPr w:rsidR="00D72863" w:rsidRPr="00D72863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19" w:rsidRDefault="005C3819">
      <w:pPr>
        <w:spacing w:after="0" w:line="240" w:lineRule="auto"/>
      </w:pPr>
      <w:r>
        <w:separator/>
      </w:r>
    </w:p>
  </w:endnote>
  <w:endnote w:type="continuationSeparator" w:id="0">
    <w:p w:rsidR="005C3819" w:rsidRDefault="005C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5C381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0755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B0F14" w:rsidRPr="009B0F1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B0F14" w:rsidRPr="009B0F1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5C3819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0755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B0F14" w:rsidRPr="009B0F1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B0F14" w:rsidRPr="009B0F1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19" w:rsidRDefault="005C3819">
      <w:pPr>
        <w:spacing w:after="0" w:line="240" w:lineRule="auto"/>
      </w:pPr>
      <w:r>
        <w:separator/>
      </w:r>
    </w:p>
  </w:footnote>
  <w:footnote w:type="continuationSeparator" w:id="0">
    <w:p w:rsidR="005C3819" w:rsidRDefault="005C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075546"/>
    <w:rsid w:val="00134C0D"/>
    <w:rsid w:val="00156FB7"/>
    <w:rsid w:val="001E6A74"/>
    <w:rsid w:val="00225F12"/>
    <w:rsid w:val="003D5ACC"/>
    <w:rsid w:val="005B7E5A"/>
    <w:rsid w:val="005C3819"/>
    <w:rsid w:val="00672974"/>
    <w:rsid w:val="007546A8"/>
    <w:rsid w:val="0082006C"/>
    <w:rsid w:val="008C300B"/>
    <w:rsid w:val="009316FD"/>
    <w:rsid w:val="009B0F14"/>
    <w:rsid w:val="00D72863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8965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9A45C2" w:rsidRDefault="00967044">
          <w:pPr>
            <w:pStyle w:val="996D20522F7B425C8ACC47283893F8B4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9A45C2" w:rsidRDefault="00967044">
          <w:pPr>
            <w:pStyle w:val="583D47E0222A450080778FA8E05E15B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9A45C2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9A45C2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1E14F6"/>
    <w:rsid w:val="002872CC"/>
    <w:rsid w:val="007F13B3"/>
    <w:rsid w:val="00967044"/>
    <w:rsid w:val="009A45C2"/>
    <w:rsid w:val="00D51DBE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C38A16A-7EE8-4DB8-AA21-C9CE6E86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94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시스템 프로그래밍</vt:lpstr>
      <vt:lpstr/>
    </vt:vector>
  </TitlesOfParts>
  <Company>1분반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Assignment 6</dc:subject>
  <dc:creator>DK</dc:creator>
  <cp:keywords/>
  <dc:description/>
  <cp:lastModifiedBy>DK</cp:lastModifiedBy>
  <cp:revision>8</cp:revision>
  <dcterms:created xsi:type="dcterms:W3CDTF">2016-10-07T16:05:00Z</dcterms:created>
  <dcterms:modified xsi:type="dcterms:W3CDTF">2016-10-24T05:59:00Z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