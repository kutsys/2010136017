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D0A" w:rsidRDefault="00134C0D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7546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26462C81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7546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82006C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FF7D0A" w:rsidRDefault="00FF7D0A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82006C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FF7D0A" w:rsidRDefault="00134C0D" w:rsidP="0082006C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C569E31BA8B7490D9CD8D9DB856305A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82006C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시</w:t>
                                          </w:r>
                                          <w:r w:rsidR="0082006C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스템</w:t>
                                          </w:r>
                                          <w:r w:rsidR="0082006C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82006C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프</w:t>
                                          </w:r>
                                          <w:r w:rsidR="0082006C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로그래</w:t>
                                          </w:r>
                                          <w:r w:rsidR="0082006C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밍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82006C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FF7D0A" w:rsidRDefault="00FF7D0A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82006C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FF7D0A" w:rsidRDefault="00134C0D" w:rsidP="00D72863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0211DE8778C64E53A41DF90594FFA15F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D72863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저</w:t>
                                          </w:r>
                                          <w:r w:rsidR="00D72863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수준</w:t>
                                          </w:r>
                                          <w:r w:rsidR="00D72863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 w:rsidR="00D72863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고</w:t>
                                          </w:r>
                                          <w:r w:rsidR="00D72863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수준</w:t>
                                          </w:r>
                                          <w:r w:rsidR="00D72863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 w:rsidR="00D72863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파</w:t>
                                          </w:r>
                                          <w:r w:rsidR="00D72863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일</w:t>
                                          </w:r>
                                          <w:r w:rsidR="00D72863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 w:rsidR="00D72863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복</w:t>
                                          </w:r>
                                          <w:r w:rsidR="00D72863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사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FF7D0A" w:rsidRDefault="00FF7D0A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82006C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FF7D0A" w:rsidRDefault="00FF7D0A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82006C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FF7D0A" w:rsidRDefault="00134C0D" w:rsidP="0082006C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C569E31BA8B7490D9CD8D9DB856305A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006C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시</w:t>
                                    </w:r>
                                    <w:r w:rsidR="0082006C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스템</w:t>
                                    </w:r>
                                    <w:r w:rsidR="0082006C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82006C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프</w:t>
                                    </w:r>
                                    <w:r w:rsidR="0082006C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로그래</w:t>
                                    </w:r>
                                    <w:r w:rsidR="0082006C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밍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82006C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FF7D0A" w:rsidRDefault="00FF7D0A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82006C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FF7D0A" w:rsidRDefault="00134C0D" w:rsidP="00D72863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0211DE8778C64E53A41DF90594FFA15F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72863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저</w:t>
                                    </w:r>
                                    <w:r w:rsidR="00D72863">
                                      <w:rPr>
                                        <w:sz w:val="36"/>
                                        <w:szCs w:val="36"/>
                                      </w:rPr>
                                      <w:t>수준</w:t>
                                    </w:r>
                                    <w:r w:rsidR="00D72863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D72863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고</w:t>
                                    </w:r>
                                    <w:r w:rsidR="00D72863">
                                      <w:rPr>
                                        <w:sz w:val="36"/>
                                        <w:szCs w:val="36"/>
                                      </w:rPr>
                                      <w:t>수준</w:t>
                                    </w:r>
                                    <w:r w:rsidR="00D72863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D72863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파</w:t>
                                    </w:r>
                                    <w:r w:rsidR="00D72863">
                                      <w:rPr>
                                        <w:sz w:val="36"/>
                                        <w:szCs w:val="36"/>
                                      </w:rPr>
                                      <w:t>일</w:t>
                                    </w:r>
                                    <w:r w:rsidR="00D72863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D72863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복</w:t>
                                    </w:r>
                                    <w:r w:rsidR="00D72863">
                                      <w:rPr>
                                        <w:sz w:val="36"/>
                                        <w:szCs w:val="36"/>
                                      </w:rPr>
                                      <w:t>사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FF7D0A" w:rsidRDefault="00FF7D0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7546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FF7D0A" w:rsidRDefault="00134C0D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2006C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1</w:t>
                                    </w:r>
                                    <w:r w:rsidR="0082006C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분반</w:t>
                                    </w:r>
                                  </w:sdtContent>
                                </w:sdt>
                              </w:p>
                              <w:p w:rsidR="00FF7D0A" w:rsidRDefault="00FF7D0A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FF7D0A" w:rsidRDefault="00134C0D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82006C">
                                      <w:t>2010136017</w:t>
                                    </w:r>
                                  </w:sdtContent>
                                </w:sdt>
                              </w:p>
                              <w:p w:rsidR="00FF7D0A" w:rsidRDefault="0082006C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김</w:t>
                                </w:r>
                                <w:r>
                                  <w:t>덕균</w:t>
                                </w:r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FF7D0A" w:rsidRDefault="00134C0D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2006C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1</w:t>
                              </w:r>
                              <w:r w:rsidR="0082006C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분반</w:t>
                              </w:r>
                            </w:sdtContent>
                          </w:sdt>
                        </w:p>
                        <w:p w:rsidR="00FF7D0A" w:rsidRDefault="00FF7D0A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FF7D0A" w:rsidRDefault="00134C0D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2006C">
                                <w:t>2010136017</w:t>
                              </w:r>
                            </w:sdtContent>
                          </w:sdt>
                        </w:p>
                        <w:p w:rsidR="00FF7D0A" w:rsidRDefault="0082006C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김</w:t>
                          </w:r>
                          <w:r>
                            <w:t>덕균</w:t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7546A8">
            <w:br w:type="page"/>
          </w:r>
        </w:sdtContent>
      </w:sdt>
    </w:p>
    <w:p w:rsidR="00FF7D0A" w:rsidRDefault="00134C0D">
      <w:pPr>
        <w:pStyle w:val="a4"/>
        <w:rPr>
          <w:smallCaps w:val="0"/>
        </w:rPr>
      </w:pPr>
      <w:sdt>
        <w:sdtPr>
          <w:rPr>
            <w:smallCaps w:val="0"/>
          </w:rPr>
          <w:alias w:val="제목"/>
          <w:tag w:val="제목"/>
          <w:id w:val="11808329"/>
          <w:placeholder>
            <w:docPart w:val="996D20522F7B425C8ACC47283893F8B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82006C">
            <w:rPr>
              <w:rFonts w:hint="eastAsia"/>
              <w:smallCaps w:val="0"/>
            </w:rPr>
            <w:t>시스템</w:t>
          </w:r>
          <w:r w:rsidR="0082006C">
            <w:rPr>
              <w:rFonts w:hint="eastAsia"/>
              <w:smallCaps w:val="0"/>
            </w:rPr>
            <w:t xml:space="preserve"> </w:t>
          </w:r>
          <w:r w:rsidR="0082006C">
            <w:rPr>
              <w:rFonts w:hint="eastAsia"/>
              <w:smallCaps w:val="0"/>
            </w:rPr>
            <w:t>프로그래밍</w:t>
          </w:r>
        </w:sdtContent>
      </w:sdt>
    </w:p>
    <w:p w:rsidR="00FF7D0A" w:rsidRDefault="00134C0D">
      <w:pPr>
        <w:pStyle w:val="a5"/>
      </w:pPr>
      <w:sdt>
        <w:sdtPr>
          <w:alias w:val="부제"/>
          <w:tag w:val="부제"/>
          <w:id w:val="11808339"/>
          <w:placeholder>
            <w:docPart w:val="583D47E0222A450080778FA8E05E15BE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D72863">
            <w:rPr>
              <w:rFonts w:hint="eastAsia"/>
            </w:rPr>
            <w:t>저수준</w:t>
          </w:r>
          <w:r w:rsidR="00D72863">
            <w:rPr>
              <w:rFonts w:hint="eastAsia"/>
            </w:rPr>
            <w:t xml:space="preserve"> </w:t>
          </w:r>
          <w:r w:rsidR="00D72863">
            <w:rPr>
              <w:rFonts w:hint="eastAsia"/>
            </w:rPr>
            <w:t>고수준</w:t>
          </w:r>
          <w:r w:rsidR="00D72863">
            <w:rPr>
              <w:rFonts w:hint="eastAsia"/>
            </w:rPr>
            <w:t xml:space="preserve"> </w:t>
          </w:r>
          <w:r w:rsidR="00D72863">
            <w:rPr>
              <w:rFonts w:hint="eastAsia"/>
            </w:rPr>
            <w:t>파일</w:t>
          </w:r>
          <w:r w:rsidR="00D72863">
            <w:rPr>
              <w:rFonts w:hint="eastAsia"/>
            </w:rPr>
            <w:t xml:space="preserve"> </w:t>
          </w:r>
          <w:r w:rsidR="00D72863">
            <w:rPr>
              <w:rFonts w:hint="eastAsia"/>
            </w:rPr>
            <w:t>복사</w:t>
          </w:r>
        </w:sdtContent>
      </w:sdt>
    </w:p>
    <w:p w:rsidR="00D72863" w:rsidRDefault="00D72863" w:rsidP="00D72863">
      <w:pPr>
        <w:pStyle w:val="1"/>
        <w:rPr>
          <w:rFonts w:hint="eastAsia"/>
        </w:rPr>
      </w:pPr>
      <w:r>
        <w:rPr>
          <w:rFonts w:hint="eastAsia"/>
        </w:rPr>
        <w:t xml:space="preserve">LowCopy.c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주석</w:t>
      </w:r>
    </w:p>
    <w:p w:rsidR="00D72863" w:rsidRDefault="00D72863" w:rsidP="00D72863">
      <w:pPr>
        <w:pStyle w:val="af0"/>
      </w:pPr>
      <w:r>
        <w:t>#include &lt;unistd.h&gt;</w:t>
      </w:r>
    </w:p>
    <w:p w:rsidR="00D72863" w:rsidRDefault="00D72863" w:rsidP="00D72863">
      <w:pPr>
        <w:pStyle w:val="af0"/>
      </w:pPr>
      <w:r>
        <w:t>#include &lt;sys/stat.h&gt;</w:t>
      </w:r>
    </w:p>
    <w:p w:rsidR="00D72863" w:rsidRDefault="00D72863" w:rsidP="00D72863">
      <w:pPr>
        <w:pStyle w:val="af0"/>
      </w:pPr>
      <w:r>
        <w:t>#include &lt;fcntl.h&gt;</w:t>
      </w:r>
    </w:p>
    <w:p w:rsidR="00D72863" w:rsidRDefault="00D72863" w:rsidP="00D72863">
      <w:pPr>
        <w:pStyle w:val="af0"/>
      </w:pPr>
      <w:r>
        <w:t>#include &lt;stdlib.h&gt;</w:t>
      </w:r>
    </w:p>
    <w:p w:rsidR="00D72863" w:rsidRDefault="00D72863" w:rsidP="00D72863">
      <w:pPr>
        <w:pStyle w:val="af0"/>
      </w:pPr>
      <w:r>
        <w:t>#include &lt;stdio.h&gt;</w:t>
      </w:r>
    </w:p>
    <w:p w:rsidR="00D72863" w:rsidRDefault="00D72863" w:rsidP="00D72863">
      <w:pPr>
        <w:pStyle w:val="af0"/>
      </w:pPr>
      <w:r>
        <w:t>#include &lt;string.h&gt;</w:t>
      </w:r>
    </w:p>
    <w:p w:rsidR="00D72863" w:rsidRDefault="00D72863" w:rsidP="00D72863">
      <w:pPr>
        <w:pStyle w:val="af0"/>
      </w:pPr>
    </w:p>
    <w:p w:rsidR="00D72863" w:rsidRDefault="00D72863" w:rsidP="00D72863">
      <w:pPr>
        <w:pStyle w:val="af0"/>
      </w:pPr>
      <w:r>
        <w:t>#define BUF_MAX 1024</w:t>
      </w:r>
    </w:p>
    <w:p w:rsidR="00D72863" w:rsidRDefault="00D72863" w:rsidP="00D72863">
      <w:pPr>
        <w:pStyle w:val="af0"/>
      </w:pPr>
    </w:p>
    <w:p w:rsidR="00D72863" w:rsidRDefault="00D72863" w:rsidP="00D72863">
      <w:pPr>
        <w:pStyle w:val="af0"/>
      </w:pPr>
      <w:r>
        <w:t>void copy_file(char *src_file,unsigned short dot_cycle){</w:t>
      </w:r>
    </w:p>
    <w:p w:rsidR="00D72863" w:rsidRDefault="00D72863" w:rsidP="00D72863">
      <w:pPr>
        <w:pStyle w:val="af0"/>
      </w:pPr>
      <w:r>
        <w:tab/>
        <w:t>char output_file[BUF_MAX], block[BUF_MAX];</w:t>
      </w:r>
    </w:p>
    <w:p w:rsidR="00D72863" w:rsidRDefault="00D72863" w:rsidP="00D72863">
      <w:pPr>
        <w:pStyle w:val="af0"/>
      </w:pPr>
      <w:r>
        <w:tab/>
        <w:t>int in, out, nread;</w:t>
      </w:r>
    </w:p>
    <w:p w:rsidR="00D72863" w:rsidRDefault="00D72863" w:rsidP="00D72863">
      <w:pPr>
        <w:pStyle w:val="af0"/>
      </w:pPr>
      <w:r>
        <w:tab/>
        <w:t>unsigned short cnt_out=0;</w:t>
      </w:r>
    </w:p>
    <w:p w:rsidR="00D72863" w:rsidRDefault="00D72863" w:rsidP="00D72863">
      <w:pPr>
        <w:pStyle w:val="af0"/>
      </w:pPr>
    </w:p>
    <w:p w:rsidR="00D72863" w:rsidRDefault="00D72863" w:rsidP="00D72863">
      <w:pPr>
        <w:pStyle w:val="af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복사할</w:t>
      </w:r>
      <w:r>
        <w:rPr>
          <w:rFonts w:hint="eastAsia"/>
        </w:rPr>
        <w:t xml:space="preserve"> </w:t>
      </w:r>
      <w:r>
        <w:rPr>
          <w:rFonts w:hint="eastAsia"/>
        </w:rPr>
        <w:t>파일명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r>
        <w:rPr>
          <w:rFonts w:hint="eastAsia"/>
        </w:rPr>
        <w:t xml:space="preserve"> </w:t>
      </w:r>
      <w:r>
        <w:rPr>
          <w:rFonts w:hint="eastAsia"/>
        </w:rPr>
        <w:t>원본파일명</w:t>
      </w:r>
      <w:r>
        <w:rPr>
          <w:rFonts w:hint="eastAsia"/>
        </w:rPr>
        <w:t>+_copy</w:t>
      </w:r>
    </w:p>
    <w:p w:rsidR="00D72863" w:rsidRDefault="00D72863" w:rsidP="00D72863">
      <w:pPr>
        <w:pStyle w:val="af0"/>
      </w:pPr>
      <w:r>
        <w:tab/>
        <w:t>strcpy(output_file,src_file);</w:t>
      </w:r>
    </w:p>
    <w:p w:rsidR="00D72863" w:rsidRDefault="00D72863" w:rsidP="00D72863">
      <w:pPr>
        <w:pStyle w:val="af0"/>
      </w:pPr>
      <w:r>
        <w:tab/>
        <w:t>strcat(output_file,"_copy");</w:t>
      </w:r>
    </w:p>
    <w:p w:rsidR="00D72863" w:rsidRDefault="00D72863" w:rsidP="00D72863">
      <w:pPr>
        <w:pStyle w:val="af0"/>
      </w:pPr>
    </w:p>
    <w:p w:rsidR="00D72863" w:rsidRDefault="00D72863" w:rsidP="00D72863">
      <w:pPr>
        <w:pStyle w:val="af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읽기전용으로</w:t>
      </w:r>
      <w:r>
        <w:rPr>
          <w:rFonts w:hint="eastAsia"/>
        </w:rPr>
        <w:t xml:space="preserve"> </w:t>
      </w:r>
      <w:r>
        <w:rPr>
          <w:rFonts w:hint="eastAsia"/>
        </w:rPr>
        <w:t>파일읽기</w:t>
      </w:r>
      <w:r>
        <w:rPr>
          <w:rFonts w:hint="eastAsia"/>
        </w:rPr>
        <w:t xml:space="preserve"> </w:t>
      </w:r>
      <w:r>
        <w:rPr>
          <w:rFonts w:hint="eastAsia"/>
        </w:rPr>
        <w:t>실패시</w:t>
      </w:r>
      <w:r>
        <w:rPr>
          <w:rFonts w:hint="eastAsia"/>
        </w:rPr>
        <w:t xml:space="preserve"> -1</w:t>
      </w:r>
    </w:p>
    <w:p w:rsidR="00D72863" w:rsidRDefault="00D72863" w:rsidP="00D72863">
      <w:pPr>
        <w:pStyle w:val="af0"/>
      </w:pPr>
      <w:r>
        <w:tab/>
        <w:t>in = open(src_file,O_RDONLY);</w:t>
      </w:r>
    </w:p>
    <w:p w:rsidR="00D72863" w:rsidRDefault="00D72863" w:rsidP="00D72863">
      <w:pPr>
        <w:pStyle w:val="af0"/>
      </w:pPr>
      <w:r>
        <w:tab/>
        <w:t>if(in == -1){</w:t>
      </w:r>
    </w:p>
    <w:p w:rsidR="00D72863" w:rsidRDefault="00D72863" w:rsidP="00D72863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printf("%s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읽을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>.\n",src_file);</w:t>
      </w:r>
    </w:p>
    <w:p w:rsidR="00D72863" w:rsidRDefault="00D72863" w:rsidP="00D72863">
      <w:pPr>
        <w:pStyle w:val="af0"/>
      </w:pPr>
      <w:r>
        <w:tab/>
      </w:r>
      <w:r>
        <w:tab/>
        <w:t>exit(0);</w:t>
      </w:r>
    </w:p>
    <w:p w:rsidR="00D72863" w:rsidRDefault="00D72863" w:rsidP="00D72863">
      <w:pPr>
        <w:pStyle w:val="af0"/>
      </w:pPr>
      <w:r>
        <w:tab/>
        <w:t>}</w:t>
      </w:r>
    </w:p>
    <w:p w:rsidR="00D72863" w:rsidRDefault="00D72863" w:rsidP="00D72863">
      <w:pPr>
        <w:pStyle w:val="af0"/>
      </w:pPr>
    </w:p>
    <w:p w:rsidR="00D72863" w:rsidRDefault="00D72863" w:rsidP="00D72863">
      <w:pPr>
        <w:pStyle w:val="af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쓰기전용으로</w:t>
      </w:r>
      <w:r>
        <w:rPr>
          <w:rFonts w:hint="eastAsia"/>
        </w:rPr>
        <w:t xml:space="preserve"> </w:t>
      </w:r>
      <w:r>
        <w:rPr>
          <w:rFonts w:hint="eastAsia"/>
        </w:rPr>
        <w:t>파일읽고</w:t>
      </w:r>
      <w:r>
        <w:rPr>
          <w:rFonts w:hint="eastAsia"/>
        </w:rPr>
        <w:t xml:space="preserve"> </w:t>
      </w:r>
      <w:r>
        <w:rPr>
          <w:rFonts w:hint="eastAsia"/>
        </w:rPr>
        <w:t>없으면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, </w:t>
      </w:r>
      <w:r>
        <w:rPr>
          <w:rFonts w:hint="eastAsia"/>
        </w:rPr>
        <w:t>소유자</w:t>
      </w:r>
      <w:r>
        <w:rPr>
          <w:rFonts w:hint="eastAsia"/>
        </w:rPr>
        <w:t xml:space="preserve"> </w:t>
      </w:r>
      <w:r>
        <w:rPr>
          <w:rFonts w:hint="eastAsia"/>
        </w:rPr>
        <w:t>읽기쓰기</w:t>
      </w:r>
      <w:r>
        <w:rPr>
          <w:rFonts w:hint="eastAsia"/>
        </w:rPr>
        <w:t xml:space="preserve"> </w:t>
      </w:r>
      <w:r>
        <w:rPr>
          <w:rFonts w:hint="eastAsia"/>
        </w:rPr>
        <w:t>권한</w:t>
      </w:r>
    </w:p>
    <w:p w:rsidR="00D72863" w:rsidRDefault="00D72863" w:rsidP="00D72863">
      <w:pPr>
        <w:pStyle w:val="af0"/>
      </w:pPr>
      <w:r>
        <w:tab/>
        <w:t>out = open(output_file, O_WRONLY|O_CREAT, S_IRUSR|S_IWUSR);</w:t>
      </w:r>
    </w:p>
    <w:p w:rsidR="00D72863" w:rsidRDefault="00D72863" w:rsidP="00D72863">
      <w:pPr>
        <w:pStyle w:val="af0"/>
      </w:pPr>
      <w:r>
        <w:tab/>
        <w:t>if(out == -1){</w:t>
      </w:r>
    </w:p>
    <w:p w:rsidR="00D72863" w:rsidRDefault="00D72863" w:rsidP="00D72863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printf("%s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>. \n",output_file);</w:t>
      </w:r>
    </w:p>
    <w:p w:rsidR="00D72863" w:rsidRDefault="00D72863" w:rsidP="00D72863">
      <w:pPr>
        <w:pStyle w:val="af0"/>
      </w:pPr>
      <w:r>
        <w:tab/>
      </w:r>
      <w:r>
        <w:tab/>
        <w:t>exit(0);</w:t>
      </w:r>
    </w:p>
    <w:p w:rsidR="00D72863" w:rsidRDefault="00D72863" w:rsidP="00D72863">
      <w:pPr>
        <w:pStyle w:val="af0"/>
      </w:pPr>
      <w:r>
        <w:tab/>
        <w:t>}</w:t>
      </w:r>
    </w:p>
    <w:p w:rsidR="00D72863" w:rsidRDefault="00D72863" w:rsidP="00D72863">
      <w:pPr>
        <w:pStyle w:val="af0"/>
      </w:pPr>
    </w:p>
    <w:p w:rsidR="00D72863" w:rsidRDefault="00D72863" w:rsidP="00D72863">
      <w:pPr>
        <w:pStyle w:val="af0"/>
        <w:rPr>
          <w:rFonts w:hint="eastAsia"/>
        </w:rPr>
      </w:pPr>
      <w:r>
        <w:rPr>
          <w:rFonts w:hint="eastAsia"/>
        </w:rPr>
        <w:tab/>
        <w:t>//in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서술자에서</w:t>
      </w:r>
      <w:r>
        <w:rPr>
          <w:rFonts w:hint="eastAsia"/>
        </w:rPr>
        <w:t xml:space="preserve"> block</w:t>
      </w:r>
      <w:r>
        <w:rPr>
          <w:rFonts w:hint="eastAsia"/>
        </w:rPr>
        <w:t>버퍼에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sizeof(block)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읽기</w:t>
      </w:r>
    </w:p>
    <w:p w:rsidR="00D72863" w:rsidRDefault="00D72863" w:rsidP="00D72863">
      <w:pPr>
        <w:pStyle w:val="af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읽은</w:t>
      </w:r>
      <w:r>
        <w:rPr>
          <w:rFonts w:hint="eastAsia"/>
        </w:rPr>
        <w:t xml:space="preserve"> </w:t>
      </w:r>
      <w:r>
        <w:rPr>
          <w:rFonts w:hint="eastAsia"/>
        </w:rPr>
        <w:t>바이트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nread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</w:p>
    <w:p w:rsidR="00D72863" w:rsidRDefault="00D72863" w:rsidP="00D72863">
      <w:pPr>
        <w:pStyle w:val="af0"/>
      </w:pPr>
      <w:r>
        <w:tab/>
        <w:t>while((nread = read(in,block,sizeof(block))) &gt; 0){</w:t>
      </w:r>
    </w:p>
    <w:p w:rsidR="00D72863" w:rsidRDefault="00D72863" w:rsidP="00D72863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//out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서술자에</w:t>
      </w:r>
      <w:r>
        <w:rPr>
          <w:rFonts w:hint="eastAsia"/>
        </w:rPr>
        <w:t xml:space="preserve"> block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nread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쓰기</w:t>
      </w:r>
    </w:p>
    <w:p w:rsidR="00D72863" w:rsidRDefault="00D72863" w:rsidP="00D72863">
      <w:pPr>
        <w:pStyle w:val="af0"/>
      </w:pPr>
      <w:r>
        <w:tab/>
      </w:r>
      <w:r>
        <w:tab/>
        <w:t>write(out,block,nread);</w:t>
      </w:r>
    </w:p>
    <w:p w:rsidR="00D72863" w:rsidRDefault="00D72863" w:rsidP="00D72863">
      <w:pPr>
        <w:pStyle w:val="af0"/>
      </w:pPr>
      <w:r>
        <w:tab/>
      </w:r>
      <w:r>
        <w:tab/>
        <w:t>if(cnt_out++==dot_cycle){</w:t>
      </w:r>
    </w:p>
    <w:p w:rsidR="00D72863" w:rsidRDefault="00D72863" w:rsidP="00D72863">
      <w:pPr>
        <w:pStyle w:val="af0"/>
      </w:pPr>
      <w:r>
        <w:tab/>
      </w:r>
      <w:r>
        <w:tab/>
      </w:r>
      <w:r>
        <w:tab/>
        <w:t>cnt_out=0;</w:t>
      </w:r>
    </w:p>
    <w:p w:rsidR="00D72863" w:rsidRDefault="00D72863" w:rsidP="00D72863">
      <w:pPr>
        <w:pStyle w:val="af0"/>
      </w:pPr>
      <w:r>
        <w:tab/>
      </w:r>
      <w:r>
        <w:tab/>
      </w:r>
      <w:r>
        <w:tab/>
        <w:t>printf(".");</w:t>
      </w:r>
    </w:p>
    <w:p w:rsidR="00D72863" w:rsidRDefault="00D72863" w:rsidP="00D72863">
      <w:pPr>
        <w:pStyle w:val="af0"/>
      </w:pPr>
      <w:r>
        <w:lastRenderedPageBreak/>
        <w:tab/>
      </w:r>
      <w:r>
        <w:tab/>
        <w:t>}</w:t>
      </w:r>
    </w:p>
    <w:p w:rsidR="00D72863" w:rsidRDefault="00D72863" w:rsidP="00D72863">
      <w:pPr>
        <w:pStyle w:val="af0"/>
      </w:pPr>
      <w:r>
        <w:tab/>
        <w:t>}</w:t>
      </w:r>
    </w:p>
    <w:p w:rsidR="00D72863" w:rsidRDefault="00D72863" w:rsidP="00D72863">
      <w:pPr>
        <w:pStyle w:val="af0"/>
      </w:pPr>
      <w:r>
        <w:tab/>
        <w:t>close(in);</w:t>
      </w:r>
    </w:p>
    <w:p w:rsidR="00D72863" w:rsidRDefault="00D72863" w:rsidP="00D72863">
      <w:pPr>
        <w:pStyle w:val="af0"/>
      </w:pPr>
      <w:r>
        <w:tab/>
        <w:t>close(out);</w:t>
      </w:r>
    </w:p>
    <w:p w:rsidR="00D72863" w:rsidRDefault="00D72863" w:rsidP="00D72863">
      <w:pPr>
        <w:pStyle w:val="af0"/>
      </w:pPr>
      <w:r>
        <w:tab/>
        <w:t>puts("");</w:t>
      </w:r>
    </w:p>
    <w:p w:rsidR="00D72863" w:rsidRDefault="00D72863" w:rsidP="00D72863">
      <w:pPr>
        <w:pStyle w:val="af0"/>
      </w:pPr>
      <w:r>
        <w:tab/>
        <w:t>puts("file copy complete.");</w:t>
      </w:r>
    </w:p>
    <w:p w:rsidR="00D72863" w:rsidRDefault="00D72863" w:rsidP="00D72863">
      <w:pPr>
        <w:pStyle w:val="af0"/>
      </w:pPr>
      <w:r>
        <w:t>}</w:t>
      </w:r>
    </w:p>
    <w:p w:rsidR="00D72863" w:rsidRDefault="00D72863" w:rsidP="00D72863">
      <w:pPr>
        <w:pStyle w:val="af0"/>
      </w:pPr>
      <w:r>
        <w:t>int main(int argc, char** argv) {</w:t>
      </w:r>
    </w:p>
    <w:p w:rsidR="00D72863" w:rsidRDefault="00D72863" w:rsidP="00D72863">
      <w:pPr>
        <w:pStyle w:val="af0"/>
      </w:pPr>
    </w:p>
    <w:p w:rsidR="00D72863" w:rsidRDefault="00D72863" w:rsidP="00D72863">
      <w:pPr>
        <w:pStyle w:val="af0"/>
      </w:pPr>
      <w:r>
        <w:tab/>
        <w:t>switch(argc){</w:t>
      </w:r>
    </w:p>
    <w:p w:rsidR="00D72863" w:rsidRDefault="00D72863" w:rsidP="00D72863">
      <w:pPr>
        <w:pStyle w:val="af0"/>
      </w:pPr>
      <w:r>
        <w:tab/>
      </w:r>
      <w:r>
        <w:tab/>
        <w:t>case 1:</w:t>
      </w:r>
    </w:p>
    <w:p w:rsidR="00D72863" w:rsidRDefault="00D72863" w:rsidP="00D72863">
      <w:pPr>
        <w:pStyle w:val="af0"/>
      </w:pPr>
      <w:r>
        <w:tab/>
      </w:r>
      <w:r>
        <w:tab/>
      </w:r>
      <w:r>
        <w:tab/>
        <w:t>copy_file(argv[0],10);</w:t>
      </w:r>
    </w:p>
    <w:p w:rsidR="00D72863" w:rsidRDefault="00D72863" w:rsidP="00D72863">
      <w:pPr>
        <w:pStyle w:val="af0"/>
      </w:pPr>
      <w:r>
        <w:tab/>
      </w:r>
      <w:r>
        <w:tab/>
      </w:r>
      <w:r>
        <w:tab/>
        <w:t>break;</w:t>
      </w:r>
    </w:p>
    <w:p w:rsidR="00D72863" w:rsidRDefault="00D72863" w:rsidP="00D72863">
      <w:pPr>
        <w:pStyle w:val="af0"/>
      </w:pPr>
      <w:r>
        <w:tab/>
      </w:r>
      <w:r>
        <w:tab/>
        <w:t>case 2:</w:t>
      </w:r>
    </w:p>
    <w:p w:rsidR="00D72863" w:rsidRDefault="00D72863" w:rsidP="00D72863">
      <w:pPr>
        <w:pStyle w:val="af0"/>
      </w:pPr>
      <w:r>
        <w:tab/>
      </w:r>
      <w:r>
        <w:tab/>
      </w:r>
      <w:r>
        <w:tab/>
        <w:t>copy_file(argv[1],10);</w:t>
      </w:r>
    </w:p>
    <w:p w:rsidR="00D72863" w:rsidRDefault="00D72863" w:rsidP="00D72863">
      <w:pPr>
        <w:pStyle w:val="af0"/>
      </w:pPr>
      <w:r>
        <w:tab/>
      </w:r>
      <w:r>
        <w:tab/>
      </w:r>
      <w:r>
        <w:tab/>
        <w:t>break;</w:t>
      </w:r>
    </w:p>
    <w:p w:rsidR="00D72863" w:rsidRDefault="00D72863" w:rsidP="00D72863">
      <w:pPr>
        <w:pStyle w:val="af0"/>
      </w:pPr>
      <w:r>
        <w:tab/>
      </w:r>
      <w:r>
        <w:tab/>
        <w:t>default :</w:t>
      </w:r>
    </w:p>
    <w:p w:rsidR="00D72863" w:rsidRDefault="00D72863" w:rsidP="00D72863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인자가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많습니다</w:t>
      </w:r>
      <w:r>
        <w:rPr>
          <w:rFonts w:hint="eastAsia"/>
        </w:rPr>
        <w:t>.\n");</w:t>
      </w:r>
    </w:p>
    <w:p w:rsidR="00D72863" w:rsidRDefault="00D72863" w:rsidP="00D72863">
      <w:pPr>
        <w:pStyle w:val="af0"/>
      </w:pPr>
      <w:r>
        <w:tab/>
      </w:r>
      <w:r>
        <w:tab/>
      </w:r>
      <w:r>
        <w:tab/>
        <w:t>exit(0);</w:t>
      </w:r>
    </w:p>
    <w:p w:rsidR="00D72863" w:rsidRDefault="00D72863" w:rsidP="00D72863">
      <w:pPr>
        <w:pStyle w:val="af0"/>
      </w:pPr>
      <w:r>
        <w:tab/>
        <w:t>}</w:t>
      </w:r>
    </w:p>
    <w:p w:rsidR="00D72863" w:rsidRDefault="00D72863" w:rsidP="00D72863">
      <w:pPr>
        <w:pStyle w:val="af0"/>
      </w:pPr>
      <w:r>
        <w:tab/>
      </w:r>
    </w:p>
    <w:p w:rsidR="00D72863" w:rsidRDefault="00D72863" w:rsidP="00D72863">
      <w:pPr>
        <w:pStyle w:val="af0"/>
      </w:pPr>
      <w:r>
        <w:t>}</w:t>
      </w:r>
    </w:p>
    <w:p w:rsidR="0082006C" w:rsidRDefault="00D72863" w:rsidP="0082006C">
      <w:pPr>
        <w:pStyle w:val="1"/>
      </w:pPr>
      <w:r>
        <w:rPr>
          <w:rFonts w:hint="eastAsia"/>
        </w:rPr>
        <w:t xml:space="preserve">LowCopy.c </w:t>
      </w:r>
      <w:r w:rsidR="00156FB7">
        <w:rPr>
          <w:rFonts w:hint="eastAsia"/>
        </w:rPr>
        <w:t>실행</w:t>
      </w:r>
      <w:r w:rsidR="00156FB7">
        <w:rPr>
          <w:rFonts w:hint="eastAsia"/>
        </w:rPr>
        <w:t xml:space="preserve"> </w:t>
      </w:r>
      <w:r w:rsidR="00156FB7">
        <w:rPr>
          <w:rFonts w:hint="eastAsia"/>
        </w:rPr>
        <w:t>화면</w:t>
      </w:r>
    </w:p>
    <w:p w:rsidR="0082006C" w:rsidRDefault="0082006C" w:rsidP="00156FB7">
      <w:pPr>
        <w:pStyle w:val="af0"/>
        <w:rPr>
          <w:noProof/>
        </w:rPr>
      </w:pPr>
    </w:p>
    <w:p w:rsidR="00D72863" w:rsidRDefault="00D72863" w:rsidP="00156FB7">
      <w:pPr>
        <w:pStyle w:val="af0"/>
      </w:pPr>
      <w:r>
        <w:rPr>
          <w:noProof/>
        </w:rPr>
        <w:drawing>
          <wp:inline distT="0" distB="0" distL="0" distR="0" wp14:anchorId="4EAF3A5F" wp14:editId="27B12B2C">
            <wp:extent cx="5760085" cy="442341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63" w:rsidRDefault="00D72863" w:rsidP="00D72863">
      <w:pPr>
        <w:pStyle w:val="1"/>
      </w:pPr>
      <w:r>
        <w:rPr>
          <w:rFonts w:hint="eastAsia"/>
        </w:rPr>
        <w:lastRenderedPageBreak/>
        <w:t xml:space="preserve">HighCopy.c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주석</w:t>
      </w:r>
    </w:p>
    <w:p w:rsidR="00D72863" w:rsidRDefault="00D72863" w:rsidP="00D72863">
      <w:pPr>
        <w:pStyle w:val="af0"/>
      </w:pPr>
      <w:r>
        <w:t>#include &lt;unistd.h&gt;</w:t>
      </w:r>
    </w:p>
    <w:p w:rsidR="00D72863" w:rsidRDefault="00D72863" w:rsidP="00D72863">
      <w:pPr>
        <w:pStyle w:val="af0"/>
      </w:pPr>
      <w:r>
        <w:t>#include &lt;sys/stat.h&gt;</w:t>
      </w:r>
    </w:p>
    <w:p w:rsidR="00D72863" w:rsidRDefault="00D72863" w:rsidP="00D72863">
      <w:pPr>
        <w:pStyle w:val="af0"/>
      </w:pPr>
      <w:r>
        <w:t>#include &lt;fcntl.h&gt;</w:t>
      </w:r>
    </w:p>
    <w:p w:rsidR="00D72863" w:rsidRDefault="00D72863" w:rsidP="00D72863">
      <w:pPr>
        <w:pStyle w:val="af0"/>
      </w:pPr>
      <w:r>
        <w:t>#include &lt;stdlib.h&gt;</w:t>
      </w:r>
    </w:p>
    <w:p w:rsidR="00D72863" w:rsidRDefault="00D72863" w:rsidP="00D72863">
      <w:pPr>
        <w:pStyle w:val="af0"/>
      </w:pPr>
      <w:r>
        <w:t>#include &lt;stdio.h&gt;</w:t>
      </w:r>
    </w:p>
    <w:p w:rsidR="00D72863" w:rsidRDefault="00D72863" w:rsidP="00D72863">
      <w:pPr>
        <w:pStyle w:val="af0"/>
      </w:pPr>
      <w:r>
        <w:t>#include &lt;string.h&gt;</w:t>
      </w:r>
    </w:p>
    <w:p w:rsidR="00D72863" w:rsidRDefault="00D72863" w:rsidP="00D72863">
      <w:pPr>
        <w:pStyle w:val="af0"/>
      </w:pPr>
    </w:p>
    <w:p w:rsidR="00D72863" w:rsidRDefault="00D72863" w:rsidP="00D72863">
      <w:pPr>
        <w:pStyle w:val="af0"/>
      </w:pPr>
      <w:r>
        <w:t>#define BUF_MAX 1024</w:t>
      </w:r>
    </w:p>
    <w:p w:rsidR="00D72863" w:rsidRDefault="00D72863" w:rsidP="00D72863">
      <w:pPr>
        <w:pStyle w:val="af0"/>
      </w:pPr>
    </w:p>
    <w:p w:rsidR="00D72863" w:rsidRDefault="00D72863" w:rsidP="00D72863">
      <w:pPr>
        <w:pStyle w:val="af0"/>
      </w:pPr>
      <w:r>
        <w:t>void copy_file(char *src_file,unsigned short dot_cycle){</w:t>
      </w:r>
    </w:p>
    <w:p w:rsidR="00D72863" w:rsidRDefault="00D72863" w:rsidP="00D72863">
      <w:pPr>
        <w:pStyle w:val="af0"/>
      </w:pPr>
      <w:r>
        <w:tab/>
        <w:t>FILE *in, *out;</w:t>
      </w:r>
    </w:p>
    <w:p w:rsidR="00D72863" w:rsidRDefault="00D72863" w:rsidP="00D72863">
      <w:pPr>
        <w:pStyle w:val="af0"/>
      </w:pPr>
      <w:r>
        <w:t xml:space="preserve">    char block[BUF_MAX], output_file[BUF_MAX];</w:t>
      </w:r>
    </w:p>
    <w:p w:rsidR="00D72863" w:rsidRDefault="00D72863" w:rsidP="00D72863">
      <w:pPr>
        <w:pStyle w:val="af0"/>
      </w:pPr>
      <w:r>
        <w:tab/>
        <w:t>int len, cnt_out=0;</w:t>
      </w:r>
    </w:p>
    <w:p w:rsidR="00D72863" w:rsidRDefault="00D72863" w:rsidP="00D72863">
      <w:pPr>
        <w:pStyle w:val="af0"/>
      </w:pPr>
    </w:p>
    <w:p w:rsidR="00D72863" w:rsidRDefault="00D72863" w:rsidP="00D72863">
      <w:pPr>
        <w:pStyle w:val="af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복사할</w:t>
      </w:r>
      <w:r>
        <w:rPr>
          <w:rFonts w:hint="eastAsia"/>
        </w:rPr>
        <w:t xml:space="preserve"> </w:t>
      </w:r>
      <w:r>
        <w:rPr>
          <w:rFonts w:hint="eastAsia"/>
        </w:rPr>
        <w:t>파일명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r>
        <w:rPr>
          <w:rFonts w:hint="eastAsia"/>
        </w:rPr>
        <w:t xml:space="preserve"> </w:t>
      </w:r>
      <w:r>
        <w:rPr>
          <w:rFonts w:hint="eastAsia"/>
        </w:rPr>
        <w:t>원본파일명</w:t>
      </w:r>
      <w:r>
        <w:rPr>
          <w:rFonts w:hint="eastAsia"/>
        </w:rPr>
        <w:t>+_copy</w:t>
      </w:r>
    </w:p>
    <w:p w:rsidR="00D72863" w:rsidRDefault="00D72863" w:rsidP="00D72863">
      <w:pPr>
        <w:pStyle w:val="af0"/>
      </w:pPr>
      <w:r>
        <w:tab/>
        <w:t>strcpy(output_file,src_file);</w:t>
      </w:r>
    </w:p>
    <w:p w:rsidR="00D72863" w:rsidRDefault="00D72863" w:rsidP="00D72863">
      <w:pPr>
        <w:pStyle w:val="af0"/>
      </w:pPr>
      <w:r>
        <w:tab/>
        <w:t>strcat(output_file,"_copy");</w:t>
      </w:r>
    </w:p>
    <w:p w:rsidR="00D72863" w:rsidRDefault="00D72863" w:rsidP="00D72863">
      <w:pPr>
        <w:pStyle w:val="af0"/>
      </w:pPr>
    </w:p>
    <w:p w:rsidR="00D72863" w:rsidRDefault="00D72863" w:rsidP="00D72863">
      <w:pPr>
        <w:pStyle w:val="af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읽기전용으로</w:t>
      </w:r>
      <w:r>
        <w:rPr>
          <w:rFonts w:hint="eastAsia"/>
        </w:rPr>
        <w:t xml:space="preserve"> </w:t>
      </w:r>
      <w:r>
        <w:rPr>
          <w:rFonts w:hint="eastAsia"/>
        </w:rPr>
        <w:t>파일읽기</w:t>
      </w:r>
    </w:p>
    <w:p w:rsidR="00D72863" w:rsidRDefault="00D72863" w:rsidP="00D72863">
      <w:pPr>
        <w:pStyle w:val="af0"/>
      </w:pPr>
      <w:r>
        <w:tab/>
        <w:t>if ((in  = fopen(src_file, "rb")) == NULL){</w:t>
      </w:r>
    </w:p>
    <w:p w:rsidR="00D72863" w:rsidRDefault="00D72863" w:rsidP="00D72863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printf("%s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읽을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>.\n",src_file);</w:t>
      </w:r>
    </w:p>
    <w:p w:rsidR="00D72863" w:rsidRDefault="00D72863" w:rsidP="00D72863">
      <w:pPr>
        <w:pStyle w:val="af0"/>
      </w:pPr>
      <w:r>
        <w:tab/>
      </w:r>
      <w:r>
        <w:tab/>
        <w:t>exit(0);</w:t>
      </w:r>
    </w:p>
    <w:p w:rsidR="00D72863" w:rsidRDefault="00D72863" w:rsidP="00D72863">
      <w:pPr>
        <w:pStyle w:val="af0"/>
      </w:pPr>
      <w:r>
        <w:tab/>
        <w:t>}</w:t>
      </w:r>
    </w:p>
    <w:p w:rsidR="00D72863" w:rsidRDefault="00D72863" w:rsidP="00D72863">
      <w:pPr>
        <w:pStyle w:val="af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쓰기전용으로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읽기</w:t>
      </w:r>
    </w:p>
    <w:p w:rsidR="00D72863" w:rsidRDefault="00D72863" w:rsidP="00D72863">
      <w:pPr>
        <w:pStyle w:val="af0"/>
      </w:pPr>
      <w:r>
        <w:tab/>
        <w:t>if ((out = fopen(output_file, "wb")) == NULL) {</w:t>
      </w:r>
    </w:p>
    <w:p w:rsidR="00D72863" w:rsidRDefault="00D72863" w:rsidP="00D72863">
      <w:pPr>
        <w:pStyle w:val="af0"/>
      </w:pPr>
      <w:r>
        <w:tab/>
      </w:r>
      <w:r>
        <w:tab/>
        <w:t xml:space="preserve">fclose(in); </w:t>
      </w:r>
    </w:p>
    <w:p w:rsidR="00D72863" w:rsidRDefault="00D72863" w:rsidP="00D72863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printf("%s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>.\n",output_file);</w:t>
      </w:r>
    </w:p>
    <w:p w:rsidR="00D72863" w:rsidRDefault="00D72863" w:rsidP="00D72863">
      <w:pPr>
        <w:pStyle w:val="af0"/>
      </w:pPr>
      <w:r>
        <w:tab/>
      </w:r>
      <w:r>
        <w:tab/>
        <w:t>exit(0);</w:t>
      </w:r>
    </w:p>
    <w:p w:rsidR="00D72863" w:rsidRDefault="00D72863" w:rsidP="00D72863">
      <w:pPr>
        <w:pStyle w:val="af0"/>
      </w:pPr>
      <w:r>
        <w:tab/>
        <w:t xml:space="preserve">} </w:t>
      </w:r>
    </w:p>
    <w:p w:rsidR="00D72863" w:rsidRDefault="00D72863" w:rsidP="00D72863">
      <w:pPr>
        <w:pStyle w:val="af0"/>
      </w:pPr>
    </w:p>
    <w:p w:rsidR="00D72863" w:rsidRDefault="00D72863" w:rsidP="00D72863">
      <w:pPr>
        <w:pStyle w:val="af0"/>
      </w:pPr>
      <w:r>
        <w:tab/>
        <w:t>while ( (len = fread(block, sizeof(char), sizeof(block), in)) &gt; 0 ){</w:t>
      </w:r>
    </w:p>
    <w:p w:rsidR="00D72863" w:rsidRDefault="00D72863" w:rsidP="00D72863">
      <w:pPr>
        <w:pStyle w:val="af0"/>
      </w:pPr>
      <w:r>
        <w:tab/>
        <w:t xml:space="preserve">    if (fwrite(block, sizeof(char), len, out) == 0) {</w:t>
      </w:r>
    </w:p>
    <w:p w:rsidR="00D72863" w:rsidRDefault="00D72863" w:rsidP="00D72863">
      <w:pPr>
        <w:pStyle w:val="af0"/>
      </w:pPr>
      <w:r>
        <w:tab/>
      </w:r>
      <w:r>
        <w:tab/>
      </w:r>
      <w:r>
        <w:tab/>
        <w:t xml:space="preserve">fclose(in); </w:t>
      </w:r>
    </w:p>
    <w:p w:rsidR="00D72863" w:rsidRDefault="00D72863" w:rsidP="00D72863">
      <w:pPr>
        <w:pStyle w:val="af0"/>
      </w:pPr>
      <w:r>
        <w:tab/>
      </w:r>
      <w:r>
        <w:tab/>
      </w:r>
      <w:r>
        <w:tab/>
        <w:t>fclose(out);</w:t>
      </w:r>
    </w:p>
    <w:p w:rsidR="00D72863" w:rsidRDefault="00D72863" w:rsidP="00D72863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unlink(output_file); //</w:t>
      </w:r>
      <w:r>
        <w:rPr>
          <w:rFonts w:hint="eastAsia"/>
        </w:rPr>
        <w:t>지금까지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</w:p>
    <w:p w:rsidR="00D72863" w:rsidRDefault="00D72863" w:rsidP="00D72863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용량이</w:t>
      </w:r>
      <w:r>
        <w:rPr>
          <w:rFonts w:hint="eastAsia"/>
        </w:rPr>
        <w:t xml:space="preserve"> </w:t>
      </w:r>
      <w:r>
        <w:rPr>
          <w:rFonts w:hint="eastAsia"/>
        </w:rPr>
        <w:t>부족합니다</w:t>
      </w:r>
      <w:r>
        <w:rPr>
          <w:rFonts w:hint="eastAsia"/>
        </w:rPr>
        <w:t>.\n");</w:t>
      </w:r>
    </w:p>
    <w:p w:rsidR="00D72863" w:rsidRDefault="00D72863" w:rsidP="00D72863">
      <w:pPr>
        <w:pStyle w:val="af0"/>
      </w:pPr>
      <w:r>
        <w:tab/>
      </w:r>
      <w:r>
        <w:tab/>
      </w:r>
      <w:r>
        <w:tab/>
        <w:t>exit(0);</w:t>
      </w:r>
    </w:p>
    <w:p w:rsidR="00D72863" w:rsidRDefault="00D72863" w:rsidP="00D72863">
      <w:pPr>
        <w:pStyle w:val="af0"/>
      </w:pPr>
      <w:r>
        <w:tab/>
      </w:r>
      <w:r>
        <w:tab/>
        <w:t>}</w:t>
      </w:r>
    </w:p>
    <w:p w:rsidR="00D72863" w:rsidRDefault="00D72863" w:rsidP="00D72863">
      <w:pPr>
        <w:pStyle w:val="af0"/>
      </w:pPr>
    </w:p>
    <w:p w:rsidR="00D72863" w:rsidRDefault="00D72863" w:rsidP="00D72863">
      <w:pPr>
        <w:pStyle w:val="af0"/>
      </w:pPr>
      <w:r>
        <w:tab/>
      </w:r>
      <w:r>
        <w:tab/>
        <w:t>if(cnt_out++==dot_cycle){</w:t>
      </w:r>
    </w:p>
    <w:p w:rsidR="00D72863" w:rsidRDefault="00D72863" w:rsidP="00D72863">
      <w:pPr>
        <w:pStyle w:val="af0"/>
      </w:pPr>
      <w:r>
        <w:tab/>
      </w:r>
      <w:r>
        <w:tab/>
      </w:r>
      <w:r>
        <w:tab/>
        <w:t>cnt_out=0;</w:t>
      </w:r>
    </w:p>
    <w:p w:rsidR="00D72863" w:rsidRDefault="00D72863" w:rsidP="00D72863">
      <w:pPr>
        <w:pStyle w:val="af0"/>
      </w:pPr>
      <w:r>
        <w:tab/>
      </w:r>
      <w:r>
        <w:tab/>
      </w:r>
      <w:r>
        <w:tab/>
        <w:t>printf("*");</w:t>
      </w:r>
    </w:p>
    <w:p w:rsidR="00D72863" w:rsidRDefault="00D72863" w:rsidP="00D72863">
      <w:pPr>
        <w:pStyle w:val="af0"/>
      </w:pPr>
      <w:r>
        <w:tab/>
      </w:r>
      <w:r>
        <w:tab/>
        <w:t>}</w:t>
      </w:r>
    </w:p>
    <w:p w:rsidR="00D72863" w:rsidRDefault="00D72863" w:rsidP="00D72863">
      <w:pPr>
        <w:pStyle w:val="af0"/>
      </w:pPr>
      <w:r>
        <w:tab/>
        <w:t>}</w:t>
      </w:r>
    </w:p>
    <w:p w:rsidR="00D72863" w:rsidRDefault="00D72863" w:rsidP="00D72863">
      <w:pPr>
        <w:pStyle w:val="af0"/>
      </w:pPr>
    </w:p>
    <w:p w:rsidR="00D72863" w:rsidRDefault="00D72863" w:rsidP="00D72863">
      <w:pPr>
        <w:pStyle w:val="af0"/>
      </w:pPr>
      <w:r>
        <w:tab/>
        <w:t>fclose(in);</w:t>
      </w:r>
    </w:p>
    <w:p w:rsidR="00D72863" w:rsidRDefault="00D72863" w:rsidP="00D72863">
      <w:pPr>
        <w:pStyle w:val="af0"/>
      </w:pPr>
      <w:r>
        <w:tab/>
        <w:t>fclose(out);</w:t>
      </w:r>
    </w:p>
    <w:p w:rsidR="00D72863" w:rsidRDefault="00D72863" w:rsidP="00D72863">
      <w:pPr>
        <w:pStyle w:val="af0"/>
      </w:pPr>
      <w:r>
        <w:tab/>
        <w:t>puts("");</w:t>
      </w:r>
    </w:p>
    <w:p w:rsidR="00D72863" w:rsidRDefault="00D72863" w:rsidP="00D72863">
      <w:pPr>
        <w:pStyle w:val="af0"/>
      </w:pPr>
      <w:r>
        <w:lastRenderedPageBreak/>
        <w:tab/>
        <w:t>puts("file copy complete");</w:t>
      </w:r>
    </w:p>
    <w:p w:rsidR="00D72863" w:rsidRDefault="00D72863" w:rsidP="00D72863">
      <w:pPr>
        <w:pStyle w:val="af0"/>
      </w:pPr>
      <w:r>
        <w:t>}</w:t>
      </w:r>
    </w:p>
    <w:p w:rsidR="00D72863" w:rsidRDefault="00D72863" w:rsidP="00D72863">
      <w:pPr>
        <w:pStyle w:val="af0"/>
      </w:pPr>
      <w:r>
        <w:t>int main(int argc, char** argv) {</w:t>
      </w:r>
    </w:p>
    <w:p w:rsidR="00D72863" w:rsidRDefault="00D72863" w:rsidP="00D72863">
      <w:pPr>
        <w:pStyle w:val="af0"/>
      </w:pPr>
    </w:p>
    <w:p w:rsidR="00D72863" w:rsidRDefault="00D72863" w:rsidP="00D72863">
      <w:pPr>
        <w:pStyle w:val="af0"/>
      </w:pPr>
      <w:r>
        <w:tab/>
        <w:t>switch(argc){</w:t>
      </w:r>
    </w:p>
    <w:p w:rsidR="00D72863" w:rsidRDefault="00D72863" w:rsidP="00D72863">
      <w:pPr>
        <w:pStyle w:val="af0"/>
      </w:pPr>
      <w:r>
        <w:tab/>
      </w:r>
      <w:r>
        <w:tab/>
        <w:t>case 1:</w:t>
      </w:r>
    </w:p>
    <w:p w:rsidR="00D72863" w:rsidRDefault="00D72863" w:rsidP="00D72863">
      <w:pPr>
        <w:pStyle w:val="af0"/>
      </w:pPr>
      <w:r>
        <w:tab/>
      </w:r>
      <w:r>
        <w:tab/>
      </w:r>
      <w:r>
        <w:tab/>
        <w:t>copy_file(argv[0],10);</w:t>
      </w:r>
    </w:p>
    <w:p w:rsidR="00D72863" w:rsidRDefault="00D72863" w:rsidP="00D72863">
      <w:pPr>
        <w:pStyle w:val="af0"/>
      </w:pPr>
      <w:r>
        <w:tab/>
      </w:r>
      <w:r>
        <w:tab/>
      </w:r>
      <w:r>
        <w:tab/>
        <w:t>break;</w:t>
      </w:r>
    </w:p>
    <w:p w:rsidR="00D72863" w:rsidRDefault="00D72863" w:rsidP="00D72863">
      <w:pPr>
        <w:pStyle w:val="af0"/>
      </w:pPr>
      <w:r>
        <w:tab/>
      </w:r>
      <w:r>
        <w:tab/>
        <w:t>case 2:</w:t>
      </w:r>
    </w:p>
    <w:p w:rsidR="00D72863" w:rsidRDefault="00D72863" w:rsidP="00D72863">
      <w:pPr>
        <w:pStyle w:val="af0"/>
      </w:pPr>
      <w:r>
        <w:tab/>
      </w:r>
      <w:r>
        <w:tab/>
      </w:r>
      <w:r>
        <w:tab/>
        <w:t>copy_file(argv[1],10);</w:t>
      </w:r>
    </w:p>
    <w:p w:rsidR="00D72863" w:rsidRDefault="00D72863" w:rsidP="00D72863">
      <w:pPr>
        <w:pStyle w:val="af0"/>
      </w:pPr>
      <w:r>
        <w:tab/>
      </w:r>
      <w:r>
        <w:tab/>
      </w:r>
      <w:r>
        <w:tab/>
        <w:t>break;</w:t>
      </w:r>
    </w:p>
    <w:p w:rsidR="00D72863" w:rsidRDefault="00D72863" w:rsidP="00D72863">
      <w:pPr>
        <w:pStyle w:val="af0"/>
      </w:pPr>
      <w:r>
        <w:tab/>
      </w:r>
      <w:r>
        <w:tab/>
        <w:t>default :</w:t>
      </w:r>
    </w:p>
    <w:p w:rsidR="00D72863" w:rsidRDefault="00D72863" w:rsidP="00D72863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인자가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많습니다</w:t>
      </w:r>
      <w:r>
        <w:rPr>
          <w:rFonts w:hint="eastAsia"/>
        </w:rPr>
        <w:t>.\n");</w:t>
      </w:r>
    </w:p>
    <w:p w:rsidR="00D72863" w:rsidRDefault="00D72863" w:rsidP="00D72863">
      <w:pPr>
        <w:pStyle w:val="af0"/>
      </w:pPr>
      <w:r>
        <w:tab/>
      </w:r>
      <w:r>
        <w:tab/>
      </w:r>
      <w:r>
        <w:tab/>
        <w:t>exit(0);</w:t>
      </w:r>
    </w:p>
    <w:p w:rsidR="00D72863" w:rsidRDefault="00D72863" w:rsidP="00D72863">
      <w:pPr>
        <w:pStyle w:val="af0"/>
      </w:pPr>
      <w:r>
        <w:tab/>
        <w:t>}</w:t>
      </w:r>
    </w:p>
    <w:p w:rsidR="00D72863" w:rsidRDefault="00D72863" w:rsidP="00D72863">
      <w:pPr>
        <w:pStyle w:val="af0"/>
      </w:pPr>
      <w:r>
        <w:tab/>
      </w:r>
    </w:p>
    <w:p w:rsidR="00D72863" w:rsidRDefault="00D72863" w:rsidP="00D72863">
      <w:pPr>
        <w:pStyle w:val="af0"/>
      </w:pPr>
      <w:r>
        <w:t>}</w:t>
      </w:r>
    </w:p>
    <w:p w:rsidR="00D72863" w:rsidRDefault="00D72863" w:rsidP="00D72863">
      <w:pPr>
        <w:pStyle w:val="af0"/>
      </w:pPr>
    </w:p>
    <w:p w:rsidR="00D72863" w:rsidRDefault="00D72863" w:rsidP="00D72863">
      <w:pPr>
        <w:pStyle w:val="1"/>
      </w:pPr>
      <w:r>
        <w:rPr>
          <w:rFonts w:hint="eastAsia"/>
        </w:rPr>
        <w:t xml:space="preserve">HighCopy.c </w:t>
      </w:r>
      <w:r>
        <w:rPr>
          <w:rFonts w:hint="eastAsia"/>
        </w:rPr>
        <w:t>실행화면</w:t>
      </w:r>
    </w:p>
    <w:p w:rsidR="00D72863" w:rsidRPr="00D72863" w:rsidRDefault="00D72863" w:rsidP="00D72863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18434068" wp14:editId="43C00DED">
            <wp:extent cx="5760085" cy="438277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72863" w:rsidRPr="00D72863">
      <w:footerReference w:type="even" r:id="rId13"/>
      <w:footerReference w:type="default" r:id="rId14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4C0D" w:rsidRDefault="00134C0D">
      <w:pPr>
        <w:spacing w:after="0" w:line="240" w:lineRule="auto"/>
      </w:pPr>
      <w:r>
        <w:separator/>
      </w:r>
    </w:p>
  </w:endnote>
  <w:endnote w:type="continuationSeparator" w:id="0">
    <w:p w:rsidR="00134C0D" w:rsidRDefault="0013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altName w:val="Adobe Garamond Pro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D0A" w:rsidRDefault="007546A8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FF7D0A" w:rsidRDefault="00134C0D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82006C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시스템</w:t>
                              </w:r>
                              <w:r w:rsidR="0082006C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 xml:space="preserve"> </w:t>
                              </w:r>
                              <w:r w:rsidR="0082006C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프로그래밍</w:t>
                              </w:r>
                            </w:sdtContent>
                          </w:sdt>
                          <w:r w:rsidR="007546A8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2006C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2010136017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FF7D0A" w:rsidRDefault="00134C0D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82006C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시스템</w:t>
                        </w:r>
                        <w:r w:rsidR="0082006C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 xml:space="preserve"> </w:t>
                        </w:r>
                        <w:r w:rsidR="0082006C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프로그래밍</w:t>
                        </w:r>
                      </w:sdtContent>
                    </w:sdt>
                    <w:r w:rsidR="007546A8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82006C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2010136017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0501762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FF7D0A" w:rsidRDefault="007546A8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D72863" w:rsidRPr="00D72863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FF7D0A" w:rsidRDefault="007546A8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D72863" w:rsidRPr="00D72863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4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D0A" w:rsidRDefault="007546A8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FF7D0A" w:rsidRDefault="00134C0D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82006C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시스템</w:t>
                              </w:r>
                              <w:r w:rsidR="0082006C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 xml:space="preserve"> </w:t>
                              </w:r>
                              <w:r w:rsidR="0082006C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프로그래밍</w:t>
                              </w:r>
                            </w:sdtContent>
                          </w:sdt>
                          <w:r w:rsidR="007546A8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2006C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2010136017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FF7D0A" w:rsidRDefault="00134C0D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82006C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시스템</w:t>
                        </w:r>
                        <w:r w:rsidR="0082006C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 xml:space="preserve"> </w:t>
                        </w:r>
                        <w:r w:rsidR="0082006C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프로그래밍</w:t>
                        </w:r>
                      </w:sdtContent>
                    </w:sdt>
                    <w:r w:rsidR="007546A8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82006C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2010136017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3B12EDD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FF7D0A" w:rsidRDefault="007546A8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8C300B" w:rsidRPr="008C300B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FF7D0A" w:rsidRDefault="007546A8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8C300B" w:rsidRPr="008C300B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3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FF7D0A" w:rsidRDefault="00FF7D0A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4C0D" w:rsidRDefault="00134C0D">
      <w:pPr>
        <w:spacing w:after="0" w:line="240" w:lineRule="auto"/>
      </w:pPr>
      <w:r>
        <w:separator/>
      </w:r>
    </w:p>
  </w:footnote>
  <w:footnote w:type="continuationSeparator" w:id="0">
    <w:p w:rsidR="00134C0D" w:rsidRDefault="0013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attachedTemplate r:id="rId1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06C"/>
    <w:rsid w:val="00134C0D"/>
    <w:rsid w:val="00156FB7"/>
    <w:rsid w:val="001E6A74"/>
    <w:rsid w:val="007546A8"/>
    <w:rsid w:val="0082006C"/>
    <w:rsid w:val="008C300B"/>
    <w:rsid w:val="009316FD"/>
    <w:rsid w:val="00D72863"/>
    <w:rsid w:val="00FF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AD544"/>
  <w15:docId w15:val="{496DEB5A-33A4-42DD-B0D7-42C75BFF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6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K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6D20522F7B425C8ACC47283893F8B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A0B908E-11CC-4DBA-8464-0E3BA5605F8D}"/>
      </w:docPartPr>
      <w:docPartBody>
        <w:p w:rsidR="009A45C2" w:rsidRDefault="00967044">
          <w:pPr>
            <w:pStyle w:val="996D20522F7B425C8ACC47283893F8B4"/>
          </w:pPr>
          <w:r>
            <w:rPr>
              <w:lang w:val="ko-KR"/>
            </w:rPr>
            <w:t>[문서 제목 입력]</w:t>
          </w:r>
        </w:p>
      </w:docPartBody>
    </w:docPart>
    <w:docPart>
      <w:docPartPr>
        <w:name w:val="583D47E0222A450080778FA8E05E15B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5CC18E2-A21C-4E31-AC6C-CA4D6F6FAD2B}"/>
      </w:docPartPr>
      <w:docPartBody>
        <w:p w:rsidR="009A45C2" w:rsidRDefault="00967044">
          <w:pPr>
            <w:pStyle w:val="583D47E0222A450080778FA8E05E15BE"/>
          </w:pPr>
          <w:r>
            <w:rPr>
              <w:lang w:val="ko-KR"/>
            </w:rPr>
            <w:t>[문서 부제 입력]</w:t>
          </w:r>
        </w:p>
      </w:docPartBody>
    </w:docPart>
    <w:docPart>
      <w:docPartPr>
        <w:name w:val="C569E31BA8B7490D9CD8D9DB856305A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A9EA995-DA1E-4A3C-B775-237EB4B11ACC}"/>
      </w:docPartPr>
      <w:docPartBody>
        <w:p w:rsidR="009A45C2" w:rsidRDefault="00967044">
          <w:pPr>
            <w:pStyle w:val="C569E31BA8B7490D9CD8D9DB856305A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0211DE8778C64E53A41DF90594FFA15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938F65D-AC3C-42FD-A2BD-0F0191FF746C}"/>
      </w:docPartPr>
      <w:docPartBody>
        <w:p w:rsidR="009A45C2" w:rsidRDefault="00967044">
          <w:pPr>
            <w:pStyle w:val="0211DE8778C64E53A41DF90594FFA15F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altName w:val="Adobe Garamond Pro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044"/>
    <w:rsid w:val="001E14F6"/>
    <w:rsid w:val="002872CC"/>
    <w:rsid w:val="00967044"/>
    <w:rsid w:val="009A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5B9BD5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96D20522F7B425C8ACC47283893F8B4">
    <w:name w:val="996D20522F7B425C8ACC47283893F8B4"/>
    <w:pPr>
      <w:widowControl w:val="0"/>
      <w:wordWrap w:val="0"/>
      <w:autoSpaceDE w:val="0"/>
      <w:autoSpaceDN w:val="0"/>
    </w:pPr>
  </w:style>
  <w:style w:type="paragraph" w:customStyle="1" w:styleId="583D47E0222A450080778FA8E05E15BE">
    <w:name w:val="583D47E0222A450080778FA8E05E15BE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5B9BD5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569E31BA8B7490D9CD8D9DB856305AA">
    <w:name w:val="C569E31BA8B7490D9CD8D9DB856305AA"/>
    <w:pPr>
      <w:widowControl w:val="0"/>
      <w:wordWrap w:val="0"/>
      <w:autoSpaceDE w:val="0"/>
      <w:autoSpaceDN w:val="0"/>
    </w:pPr>
  </w:style>
  <w:style w:type="paragraph" w:customStyle="1" w:styleId="0211DE8778C64E53A41DF90594FFA15F">
    <w:name w:val="0211DE8778C64E53A41DF90594FFA15F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2010136017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45ACA126-FC05-4C68-A866-4076E2142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테마).dotx</Template>
  <TotalTime>25</TotalTime>
  <Pages>1</Pages>
  <Words>377</Words>
  <Characters>2151</Characters>
  <Application>Microsoft Office Word</Application>
  <DocSecurity>0</DocSecurity>
  <Lines>17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시스템 프로그래밍</vt:lpstr>
      <vt:lpstr/>
    </vt:vector>
  </TitlesOfParts>
  <Company>1분반</Company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시스템 프로그래밍</dc:title>
  <dc:subject>PrintDir</dc:subject>
  <dc:creator>DK</dc:creator>
  <cp:keywords/>
  <dc:description/>
  <cp:lastModifiedBy>DK</cp:lastModifiedBy>
  <cp:revision>4</cp:revision>
  <dcterms:created xsi:type="dcterms:W3CDTF">2016-10-07T16:05:00Z</dcterms:created>
  <dcterms:modified xsi:type="dcterms:W3CDTF">2016-10-10T14:34:00Z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